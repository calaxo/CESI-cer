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4C9D1" w14:textId="621D6365" w:rsidR="0031695E" w:rsidRPr="004428CB" w:rsidRDefault="0031695E" w:rsidP="004428CB">
      <w:pPr>
        <w:pStyle w:val="TITREDUDOCUMENT"/>
        <w:spacing w:after="120" w:line="240" w:lineRule="auto"/>
        <w:rPr>
          <w:b w:val="0"/>
          <w:noProof w:val="0"/>
          <w:color w:val="auto"/>
          <w:sz w:val="40"/>
        </w:rPr>
      </w:pPr>
      <w:r w:rsidRPr="004428CB">
        <w:rPr>
          <w:b w:val="0"/>
          <w:noProof w:val="0"/>
          <w:color w:val="auto"/>
          <w:sz w:val="40"/>
        </w:rPr>
        <w:t>GRILLE D’</w:t>
      </w:r>
      <w:r w:rsidR="000C191B" w:rsidRPr="004428CB">
        <w:rPr>
          <w:b w:val="0"/>
          <w:noProof w:val="0"/>
          <w:color w:val="auto"/>
          <w:sz w:val="40"/>
        </w:rPr>
        <w:t>É</w:t>
      </w:r>
      <w:r w:rsidRPr="004428CB">
        <w:rPr>
          <w:b w:val="0"/>
          <w:noProof w:val="0"/>
          <w:color w:val="auto"/>
          <w:sz w:val="40"/>
        </w:rPr>
        <w:t>VALUATION</w:t>
      </w:r>
    </w:p>
    <w:p w14:paraId="6603CB69" w14:textId="2803381C" w:rsidR="00A532E4" w:rsidRPr="004428CB" w:rsidRDefault="004428CB" w:rsidP="004428CB">
      <w:pPr>
        <w:pStyle w:val="SOUS-TITREDUDOCUMENT"/>
        <w:pBdr>
          <w:bottom w:val="single" w:sz="12" w:space="1" w:color="FBE216" w:themeColor="accent1"/>
        </w:pBdr>
        <w:spacing w:after="240" w:line="240" w:lineRule="auto"/>
        <w:rPr>
          <w:caps w:val="0"/>
          <w:noProof w:val="0"/>
          <w:color w:val="auto"/>
          <w:sz w:val="36"/>
          <w:szCs w:val="36"/>
        </w:rPr>
      </w:pPr>
      <w:r>
        <w:rPr>
          <w:caps w:val="0"/>
          <w:noProof w:val="0"/>
          <w:color w:val="auto"/>
          <w:sz w:val="36"/>
          <w:szCs w:val="36"/>
        </w:rPr>
        <w:t>Rapport d’Étonnement</w:t>
      </w:r>
    </w:p>
    <w:p w14:paraId="201E0DAA" w14:textId="77777777" w:rsidR="004428CB" w:rsidRPr="00F6748E" w:rsidRDefault="004428CB" w:rsidP="00B855BF">
      <w:pPr>
        <w:pStyle w:val="DATEDUDOCUMENT"/>
        <w:pBdr>
          <w:bottom w:val="none" w:sz="0" w:space="0" w:color="auto"/>
        </w:pBd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</w:rPr>
        <w:t xml:space="preserve">NOM </w:t>
      </w:r>
      <w:r w:rsidRPr="00EE734C">
        <w:rPr>
          <w:rFonts w:ascii="Arial" w:hAnsi="Arial" w:cs="Arial"/>
          <w:color w:val="auto"/>
          <w:sz w:val="24"/>
        </w:rPr>
        <w:t>P</w:t>
      </w:r>
      <w:r>
        <w:rPr>
          <w:rFonts w:ascii="Arial" w:hAnsi="Arial" w:cs="Arial"/>
          <w:caps w:val="0"/>
          <w:color w:val="auto"/>
          <w:sz w:val="24"/>
        </w:rPr>
        <w:t>rénom</w:t>
      </w:r>
      <w:r w:rsidRPr="00EE734C">
        <w:rPr>
          <w:rFonts w:ascii="Arial" w:hAnsi="Arial" w:cs="Arial"/>
          <w:color w:val="auto"/>
          <w:sz w:val="24"/>
        </w:rPr>
        <w:t xml:space="preserve"> É</w:t>
      </w:r>
      <w:r w:rsidRPr="00EE734C">
        <w:rPr>
          <w:rFonts w:ascii="Arial" w:hAnsi="Arial" w:cs="Arial"/>
          <w:caps w:val="0"/>
          <w:color w:val="auto"/>
          <w:sz w:val="24"/>
        </w:rPr>
        <w:t>lè</w:t>
      </w:r>
      <w:r w:rsidRPr="00F6748E">
        <w:rPr>
          <w:rFonts w:ascii="Arial" w:hAnsi="Arial" w:cs="Arial"/>
          <w:caps w:val="0"/>
          <w:color w:val="auto"/>
          <w:sz w:val="24"/>
          <w:szCs w:val="24"/>
        </w:rPr>
        <w:t>ve</w:t>
      </w:r>
      <w:r w:rsidRPr="00F6748E">
        <w:rPr>
          <w:rFonts w:ascii="Arial" w:hAnsi="Arial" w:cs="Arial"/>
          <w:color w:val="auto"/>
          <w:sz w:val="24"/>
          <w:szCs w:val="24"/>
        </w:rPr>
        <w:t> :</w:t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</w:r>
      <w:r w:rsidRPr="00F6748E">
        <w:rPr>
          <w:rFonts w:ascii="Arial" w:hAnsi="Arial" w:cs="Arial"/>
          <w:color w:val="auto"/>
          <w:sz w:val="24"/>
          <w:szCs w:val="24"/>
        </w:rPr>
        <w:tab/>
        <w:t>D</w:t>
      </w:r>
      <w:r w:rsidRPr="00F6748E">
        <w:rPr>
          <w:rFonts w:ascii="Arial" w:hAnsi="Arial" w:cs="Arial"/>
          <w:caps w:val="0"/>
          <w:color w:val="auto"/>
          <w:sz w:val="24"/>
          <w:szCs w:val="24"/>
        </w:rPr>
        <w:t>ate </w:t>
      </w:r>
      <w:r w:rsidRPr="00F6748E">
        <w:rPr>
          <w:rFonts w:ascii="Arial" w:hAnsi="Arial" w:cs="Arial"/>
          <w:color w:val="auto"/>
          <w:sz w:val="24"/>
          <w:szCs w:val="24"/>
        </w:rPr>
        <w:t>:</w:t>
      </w:r>
    </w:p>
    <w:p w14:paraId="3BFEFAEA" w14:textId="5B311C66" w:rsidR="004428CB" w:rsidRPr="00F6748E" w:rsidRDefault="004428CB" w:rsidP="004428CB">
      <w:pPr>
        <w:tabs>
          <w:tab w:val="left" w:pos="2760"/>
        </w:tabs>
        <w:spacing w:after="0" w:line="240" w:lineRule="auto"/>
        <w:rPr>
          <w:rFonts w:ascii="Arial Narrow" w:hAnsi="Arial Narrow" w:cs="Arial"/>
          <w:i/>
          <w:szCs w:val="24"/>
        </w:rPr>
      </w:pPr>
      <w:r>
        <w:rPr>
          <w:rFonts w:ascii="Arial Narrow" w:hAnsi="Arial Narrow" w:cs="Arial"/>
          <w:i/>
          <w:szCs w:val="24"/>
        </w:rPr>
        <w:tab/>
      </w:r>
    </w:p>
    <w:p w14:paraId="3FECB9C6" w14:textId="77777777" w:rsidR="004428CB" w:rsidRPr="00F6748E" w:rsidRDefault="004428CB" w:rsidP="004428CB">
      <w:pPr>
        <w:spacing w:line="240" w:lineRule="auto"/>
        <w:jc w:val="center"/>
        <w:rPr>
          <w:rFonts w:ascii="Arial Narrow" w:hAnsi="Arial Narrow" w:cs="Arial"/>
          <w:i/>
          <w:szCs w:val="24"/>
        </w:rPr>
      </w:pPr>
      <w:r w:rsidRPr="00F6748E">
        <w:rPr>
          <w:rFonts w:ascii="Arial Narrow" w:hAnsi="Arial Narrow" w:cs="Arial"/>
          <w:i/>
          <w:szCs w:val="24"/>
        </w:rPr>
        <w:t>Pour une même compétence, si des critères sont cochés dans plusieurs colonnes, la note la plus basse est retenue</w:t>
      </w:r>
    </w:p>
    <w:tbl>
      <w:tblPr>
        <w:tblStyle w:val="Grilledutableau"/>
        <w:tblW w:w="10715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948"/>
        <w:gridCol w:w="1643"/>
        <w:gridCol w:w="1684"/>
        <w:gridCol w:w="1650"/>
        <w:gridCol w:w="896"/>
        <w:gridCol w:w="1025"/>
      </w:tblGrid>
      <w:tr w:rsidR="00660058" w:rsidRPr="00EE734C" w14:paraId="57FF1329" w14:textId="3AEDB212" w:rsidTr="00CC4F9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25" w:type="dxa"/>
          <w:trHeight w:val="8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CA026C2" w14:textId="2CE309DD" w:rsidR="0031695E" w:rsidRPr="00660058" w:rsidRDefault="75CFE7F7" w:rsidP="00660058">
            <w:pPr>
              <w:spacing w:after="0" w:line="240" w:lineRule="auto"/>
              <w:jc w:val="center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Acquis d’apprentissage</w:t>
            </w:r>
            <w:r w:rsidR="00660058">
              <w:rPr>
                <w:rFonts w:ascii="Arial Narrow" w:hAnsi="Arial Narrow" w:cs="Arial"/>
                <w:color w:val="auto"/>
                <w:szCs w:val="24"/>
              </w:rPr>
              <w:t xml:space="preserve"> </w:t>
            </w:r>
            <w:r w:rsidR="0031695E" w:rsidRPr="00660058">
              <w:rPr>
                <w:rFonts w:ascii="Arial Narrow" w:hAnsi="Arial Narrow" w:cs="Arial"/>
                <w:color w:val="auto"/>
                <w:szCs w:val="24"/>
              </w:rPr>
              <w:t>visés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2B98D2A0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A</w:t>
            </w:r>
          </w:p>
          <w:p w14:paraId="20D5137A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b w:val="0"/>
                <w:color w:val="auto"/>
                <w:szCs w:val="24"/>
              </w:rPr>
              <w:t>(5 points)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2958F082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B</w:t>
            </w:r>
          </w:p>
          <w:p w14:paraId="540F861D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b w:val="0"/>
                <w:color w:val="auto"/>
                <w:szCs w:val="24"/>
              </w:rPr>
              <w:t>(4 points)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7298ED09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C</w:t>
            </w:r>
          </w:p>
          <w:p w14:paraId="6FCA5EB0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b w:val="0"/>
                <w:color w:val="auto"/>
                <w:szCs w:val="24"/>
              </w:rPr>
              <w:t>(2 points)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19F7FD9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D</w:t>
            </w:r>
          </w:p>
          <w:p w14:paraId="1EF86FB1" w14:textId="77777777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b w:val="0"/>
                <w:color w:val="auto"/>
                <w:szCs w:val="24"/>
              </w:rPr>
              <w:t>(1 point)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BD53A20" w14:textId="25B528C5" w:rsidR="0031695E" w:rsidRPr="00660058" w:rsidRDefault="0031695E" w:rsidP="0066005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color w:val="auto"/>
                <w:szCs w:val="24"/>
              </w:rPr>
            </w:pPr>
            <w:r w:rsidRPr="00660058">
              <w:rPr>
                <w:rFonts w:ascii="Arial Narrow" w:hAnsi="Arial Narrow" w:cs="Arial"/>
                <w:color w:val="auto"/>
                <w:szCs w:val="24"/>
              </w:rPr>
              <w:t>Résultat</w:t>
            </w:r>
          </w:p>
        </w:tc>
      </w:tr>
      <w:tr w:rsidR="00660058" w:rsidRPr="00EE734C" w14:paraId="55199AE3" w14:textId="60959A20" w:rsidTr="00CC4F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5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76C36642" w14:textId="270CD995" w:rsidR="00A532E4" w:rsidRPr="00660058" w:rsidRDefault="00A532E4" w:rsidP="00EE145F">
            <w:pPr>
              <w:spacing w:after="0" w:line="240" w:lineRule="auto"/>
              <w:rPr>
                <w:rFonts w:ascii="Arial Narrow" w:hAnsi="Arial Narrow" w:cs="Arial"/>
                <w:b/>
                <w:bCs/>
                <w:szCs w:val="24"/>
              </w:rPr>
            </w:pPr>
            <w:r w:rsidRPr="00660058">
              <w:rPr>
                <w:rFonts w:ascii="Arial Narrow" w:hAnsi="Arial Narrow" w:cs="Arial"/>
                <w:b/>
                <w:bCs/>
                <w:szCs w:val="24"/>
              </w:rPr>
              <w:t>Replacer son travail dans l’activité de l’entreprise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71186F36" w14:textId="2A07D85F" w:rsidR="00A532E4" w:rsidRPr="00660058" w:rsidRDefault="52ED345A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Présente l’entreprise avec justesse en détaillant tous les éléments importants.</w:t>
            </w:r>
          </w:p>
          <w:p w14:paraId="7669B3D3" w14:textId="367D7EF4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Replace parfaitement ses missions dans les activités de l’entreprise.</w:t>
            </w:r>
          </w:p>
          <w:p w14:paraId="2FAED7D7" w14:textId="4648A176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Décrit les dépendances entre les services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0FCB6C80" w14:textId="3D71241A" w:rsidR="00A532E4" w:rsidRPr="00660058" w:rsidRDefault="0A39FB3A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Présente avec justesse l’entreprise même si quelques aspects de son identité ou de son activité ou de son organisation ont été oubliés.</w:t>
            </w:r>
          </w:p>
          <w:p w14:paraId="18C1D578" w14:textId="0CDF2966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Replace globalement ses missions dans l’entreprise malgré le manque de recul.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7E585603" w14:textId="3698DF4C" w:rsidR="00A532E4" w:rsidRPr="00660058" w:rsidRDefault="1DAC08D7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Présente partiellement l’entreprise : des aspects essentiels de son identité ou de son activité ou de son organisation ont été omis</w:t>
            </w:r>
          </w:p>
          <w:p w14:paraId="79D6C63E" w14:textId="4B870620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Identifie ses missions, sans lien évident avec les activités de l’entreprise.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3FC976A" w14:textId="25528513" w:rsidR="00A532E4" w:rsidRPr="00660058" w:rsidRDefault="4A57B26F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Ne sait pas présenter son entreprise</w:t>
            </w:r>
          </w:p>
          <w:p w14:paraId="0DCD671E" w14:textId="3D1A99A9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N’identifie pas ses missions et sa contribution à l’activité de son entreprise.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6646AF70" w14:textId="325E81BC" w:rsidR="00A532E4" w:rsidRPr="00660058" w:rsidRDefault="00A532E4" w:rsidP="00660058">
            <w:pPr>
              <w:pStyle w:val="Listepuces2"/>
              <w:spacing w:before="0" w:after="0" w:line="240" w:lineRule="auto"/>
              <w:ind w:lef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  <w:tr w:rsidR="00660058" w:rsidRPr="00EE734C" w14:paraId="61282501" w14:textId="40C55885" w:rsidTr="00CC4F99">
        <w:trPr>
          <w:gridAfter w:val="1"/>
          <w:wAfter w:w="1025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77CC5E4" w14:textId="75CCD027" w:rsidR="00A532E4" w:rsidRPr="00660058" w:rsidRDefault="3EC2D676" w:rsidP="00EE145F">
            <w:pPr>
              <w:spacing w:after="0" w:line="240" w:lineRule="auto"/>
              <w:rPr>
                <w:rFonts w:ascii="Arial Narrow" w:hAnsi="Arial Narrow" w:cs="Arial"/>
                <w:b/>
                <w:bCs/>
                <w:szCs w:val="24"/>
              </w:rPr>
            </w:pPr>
            <w:r w:rsidRPr="00660058">
              <w:rPr>
                <w:rFonts w:ascii="Arial Narrow" w:hAnsi="Arial Narrow" w:cs="Arial"/>
                <w:b/>
                <w:bCs/>
                <w:szCs w:val="24"/>
              </w:rPr>
              <w:t>Evaluer les forces</w:t>
            </w:r>
            <w:r w:rsidR="324FF2AE" w:rsidRPr="00660058">
              <w:rPr>
                <w:rFonts w:ascii="Arial Narrow" w:hAnsi="Arial Narrow" w:cs="Arial"/>
                <w:b/>
                <w:bCs/>
                <w:szCs w:val="24"/>
              </w:rPr>
              <w:t>/</w:t>
            </w:r>
            <w:r w:rsidRPr="00660058">
              <w:rPr>
                <w:rFonts w:ascii="Arial Narrow" w:hAnsi="Arial Narrow" w:cs="Arial"/>
                <w:b/>
                <w:bCs/>
                <w:szCs w:val="24"/>
              </w:rPr>
              <w:t>faiblesses et</w:t>
            </w:r>
            <w:r w:rsidR="273AB9C5" w:rsidRPr="00660058">
              <w:rPr>
                <w:rFonts w:ascii="Arial Narrow" w:hAnsi="Arial Narrow" w:cs="Arial"/>
                <w:b/>
                <w:bCs/>
                <w:szCs w:val="24"/>
              </w:rPr>
              <w:t xml:space="preserve"> les</w:t>
            </w:r>
            <w:r w:rsidRPr="00660058">
              <w:rPr>
                <w:rFonts w:ascii="Arial Narrow" w:hAnsi="Arial Narrow" w:cs="Arial"/>
                <w:b/>
                <w:bCs/>
                <w:szCs w:val="24"/>
              </w:rPr>
              <w:t xml:space="preserve"> </w:t>
            </w:r>
            <w:r w:rsidR="635A89D4" w:rsidRPr="00660058">
              <w:rPr>
                <w:rFonts w:ascii="Arial Narrow" w:hAnsi="Arial Narrow" w:cs="Arial"/>
                <w:b/>
                <w:bCs/>
                <w:szCs w:val="24"/>
              </w:rPr>
              <w:t>menaces</w:t>
            </w:r>
            <w:r w:rsidR="3CF63076" w:rsidRPr="00660058">
              <w:rPr>
                <w:rFonts w:ascii="Arial Narrow" w:hAnsi="Arial Narrow" w:cs="Arial"/>
                <w:b/>
                <w:bCs/>
                <w:szCs w:val="24"/>
              </w:rPr>
              <w:t>/</w:t>
            </w:r>
            <w:r w:rsidR="00660058">
              <w:rPr>
                <w:rFonts w:ascii="Arial Narrow" w:hAnsi="Arial Narrow" w:cs="Arial"/>
                <w:b/>
                <w:bCs/>
                <w:szCs w:val="24"/>
              </w:rPr>
              <w:br/>
            </w:r>
            <w:r w:rsidRPr="00660058">
              <w:rPr>
                <w:rFonts w:ascii="Arial Narrow" w:hAnsi="Arial Narrow" w:cs="Arial"/>
                <w:b/>
                <w:bCs/>
                <w:szCs w:val="24"/>
              </w:rPr>
              <w:t>opportunités</w:t>
            </w:r>
            <w:r w:rsidR="70FBDEB1" w:rsidRPr="00660058">
              <w:rPr>
                <w:rFonts w:ascii="Arial Narrow" w:hAnsi="Arial Narrow" w:cs="Arial"/>
                <w:b/>
                <w:bCs/>
                <w:szCs w:val="24"/>
              </w:rPr>
              <w:t xml:space="preserve"> de l’entreprise</w:t>
            </w:r>
            <w:r w:rsidR="2C1E3D16" w:rsidRPr="00660058">
              <w:rPr>
                <w:rFonts w:ascii="Arial Narrow" w:hAnsi="Arial Narrow" w:cs="Arial"/>
                <w:b/>
                <w:bCs/>
                <w:szCs w:val="24"/>
              </w:rPr>
              <w:t xml:space="preserve"> (</w:t>
            </w:r>
            <w:r w:rsidR="28B0334C" w:rsidRPr="00660058">
              <w:rPr>
                <w:rFonts w:ascii="Arial Narrow" w:hAnsi="Arial Narrow" w:cs="Arial"/>
                <w:b/>
                <w:bCs/>
                <w:szCs w:val="24"/>
              </w:rPr>
              <w:t xml:space="preserve">Analyse </w:t>
            </w:r>
            <w:r w:rsidR="2C1E3D16" w:rsidRPr="00660058">
              <w:rPr>
                <w:rFonts w:ascii="Arial Narrow" w:hAnsi="Arial Narrow" w:cs="Arial"/>
                <w:b/>
                <w:bCs/>
                <w:szCs w:val="24"/>
              </w:rPr>
              <w:t>SWOT)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F6E08A4" w14:textId="3D710ED5" w:rsidR="00A532E4" w:rsidRPr="00660058" w:rsidRDefault="099AB4B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Matrice SWOT cohérente et correspondant parfaitement à l’entreprise</w:t>
            </w:r>
          </w:p>
          <w:p w14:paraId="31D0E0F7" w14:textId="01EF1291" w:rsidR="00A532E4" w:rsidRPr="00660058" w:rsidRDefault="099AB4B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Des </w:t>
            </w:r>
            <w:r w:rsidR="3EC2D676" w:rsidRPr="00660058">
              <w:rPr>
                <w:rFonts w:ascii="Arial Narrow" w:hAnsi="Arial Narrow" w:cs="Arial"/>
                <w:szCs w:val="24"/>
              </w:rPr>
              <w:t>propos</w:t>
            </w:r>
            <w:r w:rsidR="52025514" w:rsidRPr="00660058">
              <w:rPr>
                <w:rFonts w:ascii="Arial Narrow" w:hAnsi="Arial Narrow" w:cs="Arial"/>
                <w:szCs w:val="24"/>
              </w:rPr>
              <w:t xml:space="preserve">itions </w:t>
            </w:r>
            <w:r w:rsidR="3EC2D676" w:rsidRPr="00660058">
              <w:rPr>
                <w:rFonts w:ascii="Arial Narrow" w:hAnsi="Arial Narrow" w:cs="Arial"/>
                <w:szCs w:val="24"/>
              </w:rPr>
              <w:t>d’amélioration</w:t>
            </w:r>
            <w:r w:rsidR="592812B8" w:rsidRPr="00660058">
              <w:rPr>
                <w:rFonts w:ascii="Arial Narrow" w:hAnsi="Arial Narrow" w:cs="Arial"/>
                <w:szCs w:val="24"/>
              </w:rPr>
              <w:t xml:space="preserve"> sont formulées</w:t>
            </w:r>
            <w:r w:rsidR="3EC2D676" w:rsidRPr="00660058">
              <w:rPr>
                <w:rFonts w:ascii="Arial Narrow" w:hAnsi="Arial Narrow" w:cs="Arial"/>
                <w:szCs w:val="24"/>
              </w:rPr>
              <w:t>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3F1B2703" w14:textId="59EA5EAA" w:rsidR="00A532E4" w:rsidRPr="00660058" w:rsidRDefault="373E3462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Matrice SWOT pouvant comporter quelques incohérences et correspondant partiellement à l’entreprise</w:t>
            </w:r>
          </w:p>
          <w:p w14:paraId="355331CF" w14:textId="2784C8B7" w:rsidR="00A532E4" w:rsidRPr="00EE145F" w:rsidRDefault="373E3462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Des propositions d’amélioration sont formulées.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01C4EB17" w14:textId="381A4CD2" w:rsidR="00A532E4" w:rsidRPr="00660058" w:rsidRDefault="08385D33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Matrice SWOT incohérente et ne correspondant pas ou partiellement à l’entreprise</w:t>
            </w:r>
          </w:p>
          <w:p w14:paraId="5163BDAC" w14:textId="50F21AEE" w:rsidR="00A532E4" w:rsidRPr="00660058" w:rsidRDefault="08385D33" w:rsidP="00CC4F99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Aucune proposition d’amélioration n’est formulée.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3E8E38B" w14:textId="7EB3BAC9" w:rsidR="00A532E4" w:rsidRPr="00660058" w:rsidRDefault="332F65AB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Pas de matrice SWOT</w:t>
            </w:r>
          </w:p>
          <w:p w14:paraId="7A704F9D" w14:textId="21BA93CD" w:rsidR="00A532E4" w:rsidRPr="00660058" w:rsidRDefault="332F65AB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Pas de proposition d’amélioration</w:t>
            </w:r>
            <w:r w:rsidR="00A532E4" w:rsidRPr="00660058">
              <w:rPr>
                <w:rFonts w:ascii="Arial Narrow" w:hAnsi="Arial Narrow" w:cs="Arial"/>
                <w:szCs w:val="24"/>
              </w:rPr>
              <w:t xml:space="preserve">.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6DE1B151" w14:textId="3B2A66D3" w:rsidR="00A532E4" w:rsidRPr="00660058" w:rsidRDefault="00A532E4" w:rsidP="00660058">
            <w:pPr>
              <w:pStyle w:val="Listepuces2"/>
              <w:spacing w:before="0" w:after="0" w:line="240" w:lineRule="auto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  <w:tr w:rsidR="00660058" w:rsidRPr="00EE734C" w14:paraId="4454A400" w14:textId="0DA7343D" w:rsidTr="00CC4F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5" w:type="dxa"/>
          <w:trHeight w:val="20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22CA953F" w14:textId="4F37FEE5" w:rsidR="00A532E4" w:rsidRPr="00660058" w:rsidRDefault="00A532E4" w:rsidP="00EE145F">
            <w:pPr>
              <w:spacing w:after="0" w:line="240" w:lineRule="auto"/>
              <w:rPr>
                <w:rFonts w:ascii="Arial Narrow" w:hAnsi="Arial Narrow" w:cs="Arial"/>
                <w:b/>
                <w:szCs w:val="24"/>
              </w:rPr>
            </w:pPr>
            <w:r w:rsidRPr="00660058">
              <w:rPr>
                <w:rFonts w:ascii="Arial Narrow" w:hAnsi="Arial Narrow" w:cs="Arial"/>
                <w:b/>
                <w:bCs/>
                <w:szCs w:val="24"/>
              </w:rPr>
              <w:lastRenderedPageBreak/>
              <w:t>Identifier le positionnement de l’entreprise quant aux défis de demain dans son domaine d’activité et face aux grands enjeux sociétaux et environnementaux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698B8FA5" w14:textId="77777777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A compris le positionnement et la stratégie de son entreprise pour son activité</w:t>
            </w:r>
          </w:p>
          <w:p w14:paraId="46AC3245" w14:textId="2A12A55A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A compris le positionnement et la stratégie RSE de son entreprise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285E4391" w14:textId="5C1FDA41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A </w:t>
            </w:r>
            <w:r w:rsidR="604B52AD" w:rsidRPr="00660058">
              <w:rPr>
                <w:rFonts w:ascii="Arial Narrow" w:hAnsi="Arial Narrow" w:cs="Arial"/>
                <w:szCs w:val="24"/>
              </w:rPr>
              <w:t xml:space="preserve">partiellement </w:t>
            </w:r>
            <w:r w:rsidRPr="00660058">
              <w:rPr>
                <w:rFonts w:ascii="Arial Narrow" w:hAnsi="Arial Narrow" w:cs="Arial"/>
                <w:szCs w:val="24"/>
              </w:rPr>
              <w:t>compris le positionnement de son entreprise</w:t>
            </w:r>
          </w:p>
          <w:p w14:paraId="4FFCA143" w14:textId="140EEA75" w:rsidR="00A532E4" w:rsidRPr="00660058" w:rsidRDefault="4E42F721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 A partiellement compris le positionnement et la stratégie RSE de son entreprise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347021EF" w14:textId="55FF20C6" w:rsidR="00A532E4" w:rsidRPr="00660058" w:rsidRDefault="4E42F721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A partiellement compris le positionnement de son entreprise</w:t>
            </w:r>
          </w:p>
          <w:p w14:paraId="1AA185EF" w14:textId="5248865F" w:rsidR="00A532E4" w:rsidRPr="00660058" w:rsidRDefault="4E42F721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N’a pas abordée la stratégie RSE de son entreprise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19BD0BB" w14:textId="5269FDC1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N’a pas abordé </w:t>
            </w:r>
            <w:r w:rsidR="11039DA7" w:rsidRPr="00660058">
              <w:rPr>
                <w:rFonts w:ascii="Arial Narrow" w:hAnsi="Arial Narrow" w:cs="Arial"/>
                <w:szCs w:val="24"/>
              </w:rPr>
              <w:t>le positionnement de l’entreprise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628BB44B" w14:textId="55ACCB62" w:rsidR="00A532E4" w:rsidRPr="00660058" w:rsidRDefault="00A532E4" w:rsidP="00660058">
            <w:pPr>
              <w:pStyle w:val="Listepuces2"/>
              <w:spacing w:before="0" w:after="0" w:line="240" w:lineRule="auto"/>
              <w:ind w:lef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  <w:tr w:rsidR="00660058" w:rsidRPr="00EE734C" w14:paraId="5D5238CF" w14:textId="24907A90" w:rsidTr="00CC4F99">
        <w:trPr>
          <w:gridAfter w:val="1"/>
          <w:wAfter w:w="1025" w:type="dxa"/>
          <w:trHeight w:val="21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7E2471BB" w14:textId="55C9AB6A" w:rsidR="00A532E4" w:rsidRPr="00660058" w:rsidRDefault="00A532E4" w:rsidP="00EE145F">
            <w:pPr>
              <w:spacing w:after="0" w:line="240" w:lineRule="auto"/>
              <w:rPr>
                <w:rFonts w:ascii="Arial Narrow" w:hAnsi="Arial Narrow" w:cs="Arial"/>
                <w:b/>
                <w:szCs w:val="24"/>
              </w:rPr>
            </w:pPr>
            <w:r w:rsidRPr="00660058">
              <w:rPr>
                <w:rFonts w:ascii="Arial Narrow" w:hAnsi="Arial Narrow" w:cs="Arial"/>
                <w:b/>
                <w:szCs w:val="24"/>
              </w:rPr>
              <w:t>Assurer une présentation orale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7B060E87" w14:textId="63991CD6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S’exprime avec clarté.</w:t>
            </w:r>
          </w:p>
          <w:p w14:paraId="32683DFD" w14:textId="7AF3B7A5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Bonne aisance</w:t>
            </w:r>
          </w:p>
          <w:p w14:paraId="641EF0F1" w14:textId="084E0054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Répond de manière pertinente, construite et synthétique aux questions</w:t>
            </w:r>
          </w:p>
          <w:p w14:paraId="603FC096" w14:textId="733B5FAB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Réalise des supports</w:t>
            </w:r>
            <w:r w:rsidR="7B13B14E" w:rsidRPr="00660058">
              <w:rPr>
                <w:rFonts w:ascii="Arial Narrow" w:hAnsi="Arial Narrow" w:cs="Arial"/>
                <w:szCs w:val="24"/>
              </w:rPr>
              <w:t xml:space="preserve"> </w:t>
            </w:r>
            <w:r w:rsidRPr="00660058">
              <w:rPr>
                <w:rFonts w:ascii="Arial Narrow" w:hAnsi="Arial Narrow" w:cs="Arial"/>
                <w:szCs w:val="24"/>
              </w:rPr>
              <w:t>de qualité professionnelle.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98D5980" w14:textId="24753A50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Reste clair malgré le stress.</w:t>
            </w:r>
          </w:p>
          <w:p w14:paraId="4EAF66B4" w14:textId="53AB172A" w:rsidR="00A532E4" w:rsidRPr="00660058" w:rsidRDefault="3F713166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R</w:t>
            </w:r>
            <w:r w:rsidR="00A532E4" w:rsidRPr="00660058">
              <w:rPr>
                <w:rFonts w:ascii="Arial Narrow" w:hAnsi="Arial Narrow" w:cs="Arial"/>
                <w:szCs w:val="24"/>
              </w:rPr>
              <w:t>éponses aux questions</w:t>
            </w:r>
            <w:r w:rsidR="182B7D79" w:rsidRPr="00660058">
              <w:rPr>
                <w:rFonts w:ascii="Arial Narrow" w:hAnsi="Arial Narrow" w:cs="Arial"/>
                <w:szCs w:val="24"/>
              </w:rPr>
              <w:t xml:space="preserve"> pertinentes et argumentées</w:t>
            </w:r>
          </w:p>
          <w:p w14:paraId="21686E70" w14:textId="23371906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Les supports sont satisfaisants même si certains sont parfois un peu chargés ou comportent quelques fautes.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4B8C584" w14:textId="69494E87" w:rsidR="00A532E4" w:rsidRPr="00660058" w:rsidRDefault="4454EA29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Expression orale non professionnelle (langage familier, vocabulaire inadapté...) </w:t>
            </w:r>
          </w:p>
          <w:p w14:paraId="7F7E2FA4" w14:textId="3C90A1A5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N’écoute pas les questions </w:t>
            </w:r>
          </w:p>
          <w:p w14:paraId="26F6ACDA" w14:textId="08054FA3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Communication hésitante </w:t>
            </w:r>
          </w:p>
          <w:p w14:paraId="48400615" w14:textId="66E29AF9" w:rsidR="00A532E4" w:rsidRPr="00660058" w:rsidRDefault="3EC2D676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Supports trop nombreux, ou mal choisis ou </w:t>
            </w:r>
            <w:r w:rsidR="4759C8CC" w:rsidRPr="00660058">
              <w:rPr>
                <w:rFonts w:ascii="Arial Narrow" w:hAnsi="Arial Narrow" w:cs="Arial"/>
                <w:szCs w:val="24"/>
              </w:rPr>
              <w:t xml:space="preserve">non professionnel (orthographe, </w:t>
            </w:r>
            <w:r w:rsidR="0557DCFE" w:rsidRPr="00660058">
              <w:rPr>
                <w:rFonts w:ascii="Arial Narrow" w:hAnsi="Arial Narrow" w:cs="Arial"/>
                <w:szCs w:val="24"/>
              </w:rPr>
              <w:t>forme inadaptée par rapport au contexte de la présentation</w:t>
            </w:r>
            <w:r w:rsidR="4759C8CC" w:rsidRPr="00660058">
              <w:rPr>
                <w:rFonts w:ascii="Arial Narrow" w:hAnsi="Arial Narrow" w:cs="Arial"/>
                <w:szCs w:val="24"/>
              </w:rPr>
              <w:t>, illisible)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421EA90D" w14:textId="7874C351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Discours difficilement compréhensible</w:t>
            </w:r>
          </w:p>
          <w:p w14:paraId="2D481DEF" w14:textId="7840C827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Communication inacceptable dans un cadre professionnel</w:t>
            </w:r>
          </w:p>
          <w:p w14:paraId="42B114DE" w14:textId="7C439063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Ne répond pas aux questions</w:t>
            </w:r>
          </w:p>
          <w:p w14:paraId="0839DE4D" w14:textId="00A1E04C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N’a pas de support 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5BAAD91" w14:textId="724B6AE7" w:rsidR="00A532E4" w:rsidRPr="00660058" w:rsidRDefault="00A532E4" w:rsidP="00660058">
            <w:pPr>
              <w:pStyle w:val="Listepuces2"/>
              <w:spacing w:before="0" w:after="0" w:line="240" w:lineRule="auto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  <w:tr w:rsidR="00660058" w:rsidRPr="00EE734C" w14:paraId="58093A29" w14:textId="75A189E9" w:rsidTr="00CC4F9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5" w:type="dxa"/>
          <w:trHeight w:val="1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365A4354" w14:textId="59716370" w:rsidR="00A532E4" w:rsidRPr="00660058" w:rsidRDefault="00A532E4" w:rsidP="00FB6AC8">
            <w:pPr>
              <w:spacing w:after="0" w:line="240" w:lineRule="auto"/>
              <w:rPr>
                <w:rFonts w:ascii="Arial Narrow" w:hAnsi="Arial Narrow" w:cs="Arial"/>
                <w:b/>
                <w:bCs/>
                <w:szCs w:val="24"/>
              </w:rPr>
            </w:pPr>
            <w:r w:rsidRPr="00660058">
              <w:rPr>
                <w:rFonts w:ascii="Arial Narrow" w:hAnsi="Arial Narrow" w:cs="Arial"/>
                <w:b/>
                <w:bCs/>
                <w:szCs w:val="24"/>
              </w:rPr>
              <w:lastRenderedPageBreak/>
              <w:t>P</w:t>
            </w:r>
            <w:r w:rsidR="69386737" w:rsidRPr="00660058">
              <w:rPr>
                <w:rFonts w:ascii="Arial Narrow" w:hAnsi="Arial Narrow" w:cs="Arial"/>
                <w:b/>
                <w:bCs/>
                <w:szCs w:val="24"/>
              </w:rPr>
              <w:t>roduire un écrit professionnel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8E49E49" w14:textId="52989BBE" w:rsidR="00A532E4" w:rsidRPr="00660058" w:rsidRDefault="00A532E4" w:rsidP="00FB6AC8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Applique toutes les règles de présentation d’un document professionnel.</w:t>
            </w:r>
          </w:p>
          <w:p w14:paraId="12B675CC" w14:textId="2FE75402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L’expression est claire, synthétique</w:t>
            </w:r>
          </w:p>
          <w:p w14:paraId="74CF1DD4" w14:textId="744F5B4F" w:rsidR="00A532E4" w:rsidRPr="00660058" w:rsidRDefault="68F6B968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U</w:t>
            </w:r>
            <w:r w:rsidR="00A532E4" w:rsidRPr="00660058">
              <w:rPr>
                <w:rFonts w:ascii="Arial Narrow" w:hAnsi="Arial Narrow" w:cs="Arial"/>
                <w:szCs w:val="24"/>
              </w:rPr>
              <w:t>n résumé</w:t>
            </w:r>
            <w:r w:rsidR="0CE2553B" w:rsidRPr="00660058">
              <w:rPr>
                <w:rFonts w:ascii="Arial Narrow" w:hAnsi="Arial Narrow" w:cs="Arial"/>
                <w:szCs w:val="24"/>
              </w:rPr>
              <w:t xml:space="preserve"> est présent</w:t>
            </w:r>
            <w:r w:rsidR="00A532E4" w:rsidRPr="00660058">
              <w:rPr>
                <w:rFonts w:ascii="Arial Narrow" w:hAnsi="Arial Narrow" w:cs="Arial"/>
                <w:szCs w:val="24"/>
              </w:rPr>
              <w:t>,</w:t>
            </w:r>
          </w:p>
          <w:p w14:paraId="33BFF269" w14:textId="5E53452A" w:rsidR="00A532E4" w:rsidRPr="00660058" w:rsidRDefault="4569534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L’</w:t>
            </w:r>
            <w:r w:rsidR="00A532E4" w:rsidRPr="00660058">
              <w:rPr>
                <w:rFonts w:ascii="Arial Narrow" w:hAnsi="Arial Narrow" w:cs="Arial"/>
                <w:szCs w:val="24"/>
              </w:rPr>
              <w:t xml:space="preserve">introduction et </w:t>
            </w:r>
            <w:r w:rsidR="2AA659E8" w:rsidRPr="00660058">
              <w:rPr>
                <w:rFonts w:ascii="Arial Narrow" w:hAnsi="Arial Narrow" w:cs="Arial"/>
                <w:szCs w:val="24"/>
              </w:rPr>
              <w:t>la</w:t>
            </w:r>
            <w:r w:rsidR="00A532E4" w:rsidRPr="00660058">
              <w:rPr>
                <w:rFonts w:ascii="Arial Narrow" w:hAnsi="Arial Narrow" w:cs="Arial"/>
                <w:szCs w:val="24"/>
              </w:rPr>
              <w:t xml:space="preserve"> conclusion </w:t>
            </w:r>
            <w:r w:rsidR="4132A5C6" w:rsidRPr="00660058">
              <w:rPr>
                <w:rFonts w:ascii="Arial Narrow" w:hAnsi="Arial Narrow" w:cs="Arial"/>
                <w:szCs w:val="24"/>
              </w:rPr>
              <w:t>s</w:t>
            </w:r>
            <w:r w:rsidR="5B615113" w:rsidRPr="00660058">
              <w:rPr>
                <w:rFonts w:ascii="Arial Narrow" w:hAnsi="Arial Narrow" w:cs="Arial"/>
                <w:szCs w:val="24"/>
              </w:rPr>
              <w:t>ont bien utilisées.</w:t>
            </w:r>
          </w:p>
          <w:p w14:paraId="30D7A18E" w14:textId="20E78EAE" w:rsidR="00A532E4" w:rsidRPr="00660058" w:rsidRDefault="442D0817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Les ressources utilisées (humaines et documentaires) sont citées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E1CB470" w14:textId="40EC1910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Les imperfections se limitent à des maladresses de présentation ou de référencement des sources</w:t>
            </w:r>
          </w:p>
          <w:p w14:paraId="0E4320D4" w14:textId="1E41E213" w:rsidR="00A532E4" w:rsidRPr="00660058" w:rsidRDefault="3EC2D676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Malgré des lourdeurs de style, l’expression écrite reste satisfaisante.</w:t>
            </w:r>
          </w:p>
          <w:p w14:paraId="404F2D52" w14:textId="4E90A85E" w:rsidR="00A532E4" w:rsidRPr="00660058" w:rsidRDefault="3EC2D676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</w:t>
            </w:r>
            <w:r w:rsidR="04C9405D" w:rsidRPr="00660058">
              <w:rPr>
                <w:rFonts w:ascii="Arial Narrow" w:hAnsi="Arial Narrow" w:cs="Arial"/>
                <w:szCs w:val="24"/>
              </w:rPr>
              <w:t xml:space="preserve">’orthographe </w:t>
            </w:r>
            <w:r w:rsidR="1BFEDCCA" w:rsidRPr="00660058">
              <w:rPr>
                <w:rFonts w:ascii="Arial Narrow" w:hAnsi="Arial Narrow" w:cs="Arial"/>
                <w:szCs w:val="24"/>
              </w:rPr>
              <w:t>ne nuit pas</w:t>
            </w:r>
            <w:r w:rsidR="09C7E182" w:rsidRPr="00660058">
              <w:rPr>
                <w:rFonts w:ascii="Arial Narrow" w:hAnsi="Arial Narrow" w:cs="Arial"/>
                <w:szCs w:val="24"/>
              </w:rPr>
              <w:t xml:space="preserve"> à</w:t>
            </w:r>
            <w:r w:rsidR="1BFEDCCA" w:rsidRPr="00660058">
              <w:rPr>
                <w:rFonts w:ascii="Arial Narrow" w:hAnsi="Arial Narrow" w:cs="Arial"/>
                <w:szCs w:val="24"/>
              </w:rPr>
              <w:t xml:space="preserve"> la compréhension du document.</w:t>
            </w:r>
          </w:p>
          <w:p w14:paraId="52A43549" w14:textId="23A452F7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Il existe un résumé, une introduction et une conclusion satisfaisant</w:t>
            </w:r>
            <w:r w:rsidR="7EC6B44C" w:rsidRPr="00660058">
              <w:rPr>
                <w:rFonts w:ascii="Arial Narrow" w:hAnsi="Arial Narrow" w:cs="Arial"/>
                <w:szCs w:val="24"/>
              </w:rPr>
              <w:t>s</w:t>
            </w:r>
            <w:r w:rsidRPr="00660058">
              <w:rPr>
                <w:rFonts w:ascii="Arial Narrow" w:hAnsi="Arial Narrow" w:cs="Arial"/>
                <w:szCs w:val="24"/>
              </w:rPr>
              <w:t>.</w:t>
            </w:r>
          </w:p>
          <w:p w14:paraId="3AB760F2" w14:textId="4B236E08" w:rsidR="00A532E4" w:rsidRPr="00660058" w:rsidRDefault="77B744A8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Les ressources utilisées (humaines et documentaires) sont citées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357CCB69" w14:textId="3220C37E" w:rsidR="00A532E4" w:rsidRPr="00660058" w:rsidRDefault="3EC2D676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Ne respecte pas toutes les règles de présentation d’un document professionnel et/ou de référencement des sources.</w:t>
            </w:r>
          </w:p>
          <w:p w14:paraId="0F943E6F" w14:textId="3F1AD33C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 document n’est pas homogène dans la forme.</w:t>
            </w:r>
          </w:p>
          <w:p w14:paraId="452BE025" w14:textId="4B7EC1B9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 document contient beaucoup de fautes</w:t>
            </w:r>
            <w:r w:rsidR="6E4672FE" w:rsidRPr="00660058">
              <w:rPr>
                <w:rFonts w:ascii="Arial Narrow" w:hAnsi="Arial Narrow" w:cs="Arial"/>
                <w:szCs w:val="24"/>
              </w:rPr>
              <w:t xml:space="preserve"> (orthographe, grammaire)</w:t>
            </w:r>
            <w:r w:rsidRPr="00660058">
              <w:rPr>
                <w:rFonts w:ascii="Arial Narrow" w:hAnsi="Arial Narrow" w:cs="Arial"/>
                <w:szCs w:val="24"/>
              </w:rPr>
              <w:t>.</w:t>
            </w:r>
          </w:p>
          <w:p w14:paraId="067D8DB4" w14:textId="66214858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Ne sait pas rédiger un résumé</w:t>
            </w:r>
            <w:r w:rsidR="4640EF3E" w:rsidRPr="00660058">
              <w:rPr>
                <w:rFonts w:ascii="Arial Narrow" w:hAnsi="Arial Narrow" w:cs="Arial"/>
                <w:szCs w:val="24"/>
              </w:rPr>
              <w:t>,</w:t>
            </w:r>
            <w:r w:rsidRPr="00660058">
              <w:rPr>
                <w:rFonts w:ascii="Arial Narrow" w:hAnsi="Arial Narrow" w:cs="Arial"/>
                <w:szCs w:val="24"/>
              </w:rPr>
              <w:t xml:space="preserve"> une introduction ou une conclusion.</w:t>
            </w:r>
          </w:p>
          <w:p w14:paraId="0A164893" w14:textId="62A00F9D" w:rsidR="00A532E4" w:rsidRPr="00660058" w:rsidRDefault="6D10581D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Les ressources utilisées ne sont pas (toutes) citées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0171777E" w14:textId="6F93B147" w:rsidR="00A532E4" w:rsidRPr="00660058" w:rsidRDefault="00A532E4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>Le document n’est pas acceptable, en raison de trop nombreuses imperfections sur la forme ou sur la qualité de l’expression.</w:t>
            </w:r>
          </w:p>
          <w:p w14:paraId="382ADF96" w14:textId="2AB8B9D0" w:rsidR="00A532E4" w:rsidRPr="00660058" w:rsidRDefault="0138000C" w:rsidP="00F83326">
            <w:pPr>
              <w:pStyle w:val="Listepuces2"/>
              <w:numPr>
                <w:ilvl w:val="1"/>
                <w:numId w:val="20"/>
              </w:numPr>
              <w:tabs>
                <w:tab w:val="clear" w:pos="454"/>
                <w:tab w:val="left" w:pos="284"/>
              </w:tabs>
              <w:spacing w:before="0" w:after="0" w:line="240" w:lineRule="auto"/>
              <w:ind w:left="57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  <w:r w:rsidRPr="00660058">
              <w:rPr>
                <w:rFonts w:ascii="Arial Narrow" w:hAnsi="Arial Narrow" w:cs="Arial"/>
                <w:szCs w:val="24"/>
              </w:rPr>
              <w:t xml:space="preserve">Les </w:t>
            </w:r>
            <w:r w:rsidR="7FBB8029" w:rsidRPr="00660058">
              <w:rPr>
                <w:rFonts w:ascii="Arial Narrow" w:hAnsi="Arial Narrow" w:cs="Arial"/>
                <w:szCs w:val="24"/>
              </w:rPr>
              <w:t>res</w:t>
            </w:r>
            <w:r w:rsidRPr="00660058">
              <w:rPr>
                <w:rFonts w:ascii="Arial Narrow" w:hAnsi="Arial Narrow" w:cs="Arial"/>
                <w:szCs w:val="24"/>
              </w:rPr>
              <w:t>sources</w:t>
            </w:r>
            <w:r w:rsidR="2FB6F068" w:rsidRPr="00660058">
              <w:rPr>
                <w:rFonts w:ascii="Arial Narrow" w:hAnsi="Arial Narrow" w:cs="Arial"/>
                <w:szCs w:val="24"/>
              </w:rPr>
              <w:t xml:space="preserve"> utilisées</w:t>
            </w:r>
            <w:r w:rsidRPr="00660058">
              <w:rPr>
                <w:rFonts w:ascii="Arial Narrow" w:hAnsi="Arial Narrow" w:cs="Arial"/>
                <w:szCs w:val="24"/>
              </w:rPr>
              <w:t xml:space="preserve"> ne sont pas citées ou l</w:t>
            </w:r>
            <w:r w:rsidR="00A532E4" w:rsidRPr="00660058">
              <w:rPr>
                <w:rFonts w:ascii="Arial Narrow" w:hAnsi="Arial Narrow" w:cs="Arial"/>
                <w:szCs w:val="24"/>
              </w:rPr>
              <w:t>e document contient des éléments de plagiat.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top"/>
          </w:tcPr>
          <w:p w14:paraId="5134A19C" w14:textId="748CDF8A" w:rsidR="00A532E4" w:rsidRPr="00660058" w:rsidRDefault="00A532E4" w:rsidP="00660058">
            <w:pPr>
              <w:pStyle w:val="Listepuces2"/>
              <w:spacing w:before="0" w:after="0" w:line="240" w:lineRule="auto"/>
              <w:ind w:left="1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  <w:tr w:rsidR="00A532E4" w:rsidRPr="00EE734C" w14:paraId="4E6497A0" w14:textId="77777777" w:rsidTr="00CC4F9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66F5CE2" w14:textId="16ABDC56" w:rsidR="00A532E4" w:rsidRPr="00CC4F99" w:rsidRDefault="00A532E4" w:rsidP="00CC4F99">
            <w:pPr>
              <w:pStyle w:val="Listepuces2"/>
              <w:spacing w:before="0" w:after="0" w:line="240" w:lineRule="auto"/>
              <w:jc w:val="right"/>
              <w:rPr>
                <w:rFonts w:ascii="Arial Narrow" w:hAnsi="Arial Narrow" w:cs="Arial"/>
                <w:szCs w:val="24"/>
              </w:rPr>
            </w:pPr>
            <w:r w:rsidRPr="00CC4F99">
              <w:rPr>
                <w:rFonts w:ascii="Arial Narrow" w:hAnsi="Arial Narrow" w:cs="Arial"/>
                <w:b/>
                <w:szCs w:val="24"/>
              </w:rPr>
              <w:t>TOTAL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94B0751" w14:textId="77777777" w:rsidR="00A532E4" w:rsidRPr="00CC4F99" w:rsidRDefault="00A532E4" w:rsidP="00CC4F99">
            <w:pPr>
              <w:pStyle w:val="Listepuces2"/>
              <w:spacing w:before="0" w:after="0" w:line="240" w:lineRule="auto"/>
              <w:ind w:left="13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Cs w:val="24"/>
              </w:rPr>
            </w:pPr>
          </w:p>
        </w:tc>
      </w:tr>
    </w:tbl>
    <w:p w14:paraId="05CE2E92" w14:textId="78C377C5" w:rsidR="00312359" w:rsidRDefault="00312359" w:rsidP="00B75074">
      <w:pPr>
        <w:rPr>
          <w:rFonts w:ascii="Arial" w:hAnsi="Arial" w:cs="Arial"/>
          <w:szCs w:val="24"/>
        </w:rPr>
      </w:pPr>
    </w:p>
    <w:tbl>
      <w:tblPr>
        <w:tblStyle w:val="Grilledutableau"/>
        <w:tblW w:w="96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44546A" w:themeFill="text2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87"/>
        <w:gridCol w:w="1814"/>
        <w:gridCol w:w="1984"/>
        <w:gridCol w:w="2154"/>
        <w:gridCol w:w="2154"/>
      </w:tblGrid>
      <w:tr w:rsidR="0050106D" w:rsidRPr="00EE734C" w14:paraId="67963669" w14:textId="77777777" w:rsidTr="0050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4546A" w:themeFill="text2"/>
          </w:tcPr>
          <w:p w14:paraId="480D2833" w14:textId="77777777" w:rsidR="0050106D" w:rsidRPr="00194A2D" w:rsidRDefault="0050106D" w:rsidP="00B855BF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Cs w:val="24"/>
              </w:rPr>
            </w:pPr>
            <w:r w:rsidRPr="00194A2D">
              <w:rPr>
                <w:rFonts w:ascii="Arial" w:hAnsi="Arial" w:cs="Arial"/>
                <w:color w:val="auto"/>
                <w:szCs w:val="24"/>
              </w:rPr>
              <w:br w:type="page"/>
            </w:r>
            <w:r w:rsidRPr="00194A2D">
              <w:rPr>
                <w:rFonts w:ascii="Arial" w:hAnsi="Arial" w:cs="Arial"/>
                <w:color w:val="auto"/>
                <w:szCs w:val="24"/>
              </w:rPr>
              <w:br w:type="page"/>
            </w:r>
            <w:r w:rsidRPr="00194A2D">
              <w:rPr>
                <w:rFonts w:ascii="Arial" w:hAnsi="Arial" w:cs="Arial"/>
                <w:color w:val="FBE216" w:themeColor="accent1"/>
                <w:szCs w:val="24"/>
              </w:rPr>
              <w:t>Évaluation Module</w:t>
            </w:r>
          </w:p>
        </w:tc>
        <w:tc>
          <w:tcPr>
            <w:tcW w:w="1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4546A" w:themeFill="text2"/>
          </w:tcPr>
          <w:p w14:paraId="3BCC1893" w14:textId="77777777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color w:val="FFFFFF" w:themeColor="background1"/>
                <w:szCs w:val="24"/>
              </w:rPr>
              <w:t>A</w:t>
            </w:r>
          </w:p>
          <w:p w14:paraId="1FD79665" w14:textId="4CF0E3AA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>si total ≥</w:t>
            </w: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 xml:space="preserve"> 23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4546A" w:themeFill="text2"/>
          </w:tcPr>
          <w:p w14:paraId="2CB1761C" w14:textId="77777777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color w:val="FFFFFF" w:themeColor="background1"/>
                <w:szCs w:val="24"/>
              </w:rPr>
              <w:t>B</w:t>
            </w:r>
          </w:p>
          <w:p w14:paraId="2F0CECB6" w14:textId="198FE71B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>si 22 ≥ total ≥ 18</w:t>
            </w:r>
          </w:p>
        </w:tc>
        <w:tc>
          <w:tcPr>
            <w:tcW w:w="21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4546A" w:themeFill="text2"/>
          </w:tcPr>
          <w:p w14:paraId="1DE1C21C" w14:textId="77777777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color w:val="FFFFFF" w:themeColor="background1"/>
                <w:szCs w:val="24"/>
              </w:rPr>
              <w:t>Cna</w:t>
            </w:r>
          </w:p>
          <w:p w14:paraId="78E0644A" w14:textId="7A201140" w:rsidR="0050106D" w:rsidRPr="00194A2D" w:rsidRDefault="0050106D" w:rsidP="0050106D">
            <w:pPr>
              <w:tabs>
                <w:tab w:val="left" w:pos="330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>si 17 ≥ total ≥ 8</w:t>
            </w:r>
          </w:p>
        </w:tc>
        <w:tc>
          <w:tcPr>
            <w:tcW w:w="21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44546A" w:themeFill="text2"/>
          </w:tcPr>
          <w:p w14:paraId="53746CF5" w14:textId="77777777" w:rsidR="0050106D" w:rsidRPr="00194A2D" w:rsidRDefault="0050106D" w:rsidP="00B855B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color w:val="FFFFFF" w:themeColor="background1"/>
                <w:szCs w:val="24"/>
              </w:rPr>
              <w:t>D</w:t>
            </w:r>
          </w:p>
          <w:p w14:paraId="3484D96F" w14:textId="3A68A222" w:rsidR="0050106D" w:rsidRPr="00194A2D" w:rsidRDefault="0050106D" w:rsidP="0050106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Cs w:val="24"/>
              </w:rPr>
            </w:pPr>
            <w:r w:rsidRPr="00194A2D"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 xml:space="preserve">si total ≤ </w:t>
            </w:r>
            <w:r>
              <w:rPr>
                <w:rFonts w:ascii="Arial" w:hAnsi="Arial" w:cs="Arial"/>
                <w:b w:val="0"/>
                <w:color w:val="FFFFFF" w:themeColor="background1"/>
                <w:sz w:val="20"/>
                <w:szCs w:val="24"/>
              </w:rPr>
              <w:t>7</w:t>
            </w:r>
          </w:p>
        </w:tc>
      </w:tr>
    </w:tbl>
    <w:p w14:paraId="1E2B9C0D" w14:textId="3E642E34" w:rsidR="001F3217" w:rsidRPr="00EE734C" w:rsidRDefault="001F3217" w:rsidP="00B75074">
      <w:pPr>
        <w:rPr>
          <w:rFonts w:ascii="Arial" w:hAnsi="Arial" w:cs="Arial"/>
          <w:szCs w:val="24"/>
        </w:rPr>
      </w:pPr>
    </w:p>
    <w:tbl>
      <w:tblPr>
        <w:tblStyle w:val="Grilledutableau"/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E734C" w:rsidRPr="00EE734C" w14:paraId="7E1A0963" w14:textId="77777777" w:rsidTr="007C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159D9D7" w14:textId="66C590CE" w:rsidR="0031695E" w:rsidRPr="00EE734C" w:rsidRDefault="00A532E4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  <w:r w:rsidRPr="00A532E4">
              <w:rPr>
                <w:rFonts w:ascii="Arial" w:hAnsi="Arial" w:cs="Arial"/>
                <w:color w:val="auto"/>
                <w:szCs w:val="24"/>
              </w:rPr>
              <w:lastRenderedPageBreak/>
              <w:t>COMMENTAIRES</w:t>
            </w:r>
          </w:p>
          <w:p w14:paraId="4416DC3A" w14:textId="77777777" w:rsidR="00C63542" w:rsidRPr="00EE734C" w:rsidRDefault="00C63542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  <w:p w14:paraId="477BDE39" w14:textId="77777777" w:rsidR="0031695E" w:rsidRPr="00EE734C" w:rsidRDefault="0031695E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  <w:p w14:paraId="5C337253" w14:textId="77777777" w:rsidR="0031695E" w:rsidRPr="00EE734C" w:rsidRDefault="0031695E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  <w:p w14:paraId="53D7D443" w14:textId="2834EC53" w:rsidR="0031695E" w:rsidRPr="00EE734C" w:rsidRDefault="0031695E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  <w:p w14:paraId="115AFBF4" w14:textId="77777777" w:rsidR="00C63542" w:rsidRPr="00EE734C" w:rsidRDefault="00C63542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  <w:p w14:paraId="30F33A8D" w14:textId="7FEA1FED" w:rsidR="0031695E" w:rsidRPr="00EE734C" w:rsidRDefault="0031695E" w:rsidP="00107A3F">
            <w:pPr>
              <w:pStyle w:val="Listepuces2"/>
              <w:spacing w:before="0" w:after="120"/>
              <w:rPr>
                <w:rFonts w:ascii="Arial" w:hAnsi="Arial" w:cs="Arial"/>
                <w:b w:val="0"/>
                <w:color w:val="auto"/>
                <w:szCs w:val="24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363"/>
        <w:tblW w:w="10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3163"/>
        <w:gridCol w:w="3494"/>
      </w:tblGrid>
      <w:tr w:rsidR="00A532E4" w:rsidRPr="00150B2B" w14:paraId="40377AD6" w14:textId="77777777" w:rsidTr="0050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1D46" w14:textId="41E31E04" w:rsidR="00A532E4" w:rsidRPr="0050106D" w:rsidRDefault="0050106D" w:rsidP="0050106D">
            <w:pPr>
              <w:spacing w:after="0" w:line="240" w:lineRule="auto"/>
              <w:ind w:firstLine="79"/>
              <w:rPr>
                <w:rFonts w:ascii="Arial" w:hAnsi="Arial" w:cs="Arial"/>
                <w:color w:val="auto"/>
                <w:szCs w:val="24"/>
              </w:rPr>
            </w:pPr>
            <w:r w:rsidRPr="0050106D">
              <w:rPr>
                <w:rFonts w:ascii="Arial" w:hAnsi="Arial" w:cs="Arial"/>
                <w:color w:val="auto"/>
                <w:szCs w:val="24"/>
              </w:rPr>
              <w:t>É</w:t>
            </w:r>
            <w:r w:rsidR="00A532E4" w:rsidRPr="0050106D">
              <w:rPr>
                <w:rFonts w:ascii="Arial" w:hAnsi="Arial" w:cs="Arial"/>
                <w:color w:val="auto"/>
                <w:szCs w:val="24"/>
              </w:rPr>
              <w:t>tudiant</w:t>
            </w:r>
            <w:r w:rsidRPr="0050106D">
              <w:rPr>
                <w:rFonts w:ascii="Arial" w:hAnsi="Arial" w:cs="Arial"/>
                <w:color w:val="auto"/>
                <w:szCs w:val="24"/>
              </w:rPr>
              <w:t>·</w:t>
            </w:r>
            <w:r>
              <w:rPr>
                <w:rFonts w:ascii="Arial" w:hAnsi="Arial" w:cs="Arial"/>
                <w:color w:val="auto"/>
                <w:szCs w:val="24"/>
              </w:rPr>
              <w:t>e</w:t>
            </w:r>
            <w:bookmarkStart w:id="0" w:name="_GoBack"/>
            <w:bookmarkEnd w:id="0"/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F433" w14:textId="17FB76AA" w:rsidR="00A532E4" w:rsidRPr="0050106D" w:rsidRDefault="426697A9" w:rsidP="005010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50106D">
              <w:rPr>
                <w:rFonts w:ascii="Arial" w:hAnsi="Arial" w:cs="Arial"/>
                <w:color w:val="auto"/>
                <w:szCs w:val="24"/>
              </w:rPr>
              <w:t>Tuteur entreprise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266A" w14:textId="6BC89E33" w:rsidR="00A532E4" w:rsidRPr="0050106D" w:rsidRDefault="426697A9" w:rsidP="0050106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Cs w:val="24"/>
              </w:rPr>
            </w:pPr>
            <w:r w:rsidRPr="0050106D">
              <w:rPr>
                <w:rFonts w:ascii="Arial" w:hAnsi="Arial" w:cs="Arial"/>
                <w:color w:val="auto"/>
                <w:szCs w:val="24"/>
              </w:rPr>
              <w:t>Tuteur pédagogique</w:t>
            </w:r>
          </w:p>
        </w:tc>
      </w:tr>
      <w:tr w:rsidR="00A532E4" w:rsidRPr="00150B2B" w14:paraId="7D108C11" w14:textId="77777777" w:rsidTr="0050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FA757" w14:textId="77777777" w:rsidR="00A532E4" w:rsidRPr="0050106D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Nom</w:t>
            </w:r>
          </w:p>
          <w:p w14:paraId="3FF3BC27" w14:textId="77777777" w:rsidR="00A532E4" w:rsidRPr="0050106D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</w:p>
          <w:p w14:paraId="0485EE47" w14:textId="77777777" w:rsidR="00A532E4" w:rsidRPr="0050106D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Prénom</w:t>
            </w:r>
          </w:p>
          <w:p w14:paraId="2112BF8F" w14:textId="77777777" w:rsidR="00A532E4" w:rsidRPr="0050106D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</w:p>
          <w:p w14:paraId="674B9967" w14:textId="5876AC72" w:rsidR="00A532E4" w:rsidRPr="0050106D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Sign</w:t>
            </w:r>
            <w:r w:rsidR="0050106D">
              <w:rPr>
                <w:rFonts w:ascii="Arial" w:hAnsi="Arial" w:cs="Arial"/>
                <w:szCs w:val="24"/>
              </w:rPr>
              <w:t>a</w:t>
            </w:r>
            <w:r w:rsidRPr="0050106D">
              <w:rPr>
                <w:rFonts w:ascii="Arial" w:hAnsi="Arial" w:cs="Arial"/>
                <w:szCs w:val="24"/>
              </w:rPr>
              <w:t>ture</w:t>
            </w:r>
          </w:p>
          <w:p w14:paraId="71483D6C" w14:textId="77777777" w:rsidR="00A532E4" w:rsidRDefault="00A532E4" w:rsidP="00A532E4">
            <w:pPr>
              <w:spacing w:after="0"/>
              <w:rPr>
                <w:rFonts w:ascii="Arial" w:hAnsi="Arial" w:cs="Arial"/>
                <w:szCs w:val="24"/>
              </w:rPr>
            </w:pPr>
          </w:p>
          <w:p w14:paraId="03FE9D5F" w14:textId="7D6A478F" w:rsidR="0050106D" w:rsidRPr="0050106D" w:rsidRDefault="0050106D" w:rsidP="00A532E4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B245C" w14:textId="1616106C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Nom</w:t>
            </w:r>
          </w:p>
          <w:p w14:paraId="6780C30B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618EC02D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Prénom</w:t>
            </w:r>
          </w:p>
          <w:p w14:paraId="3C6F679F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18E72079" w14:textId="7441223D" w:rsidR="00A532E4" w:rsidRPr="0050106D" w:rsidRDefault="0050106D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Sig</w:t>
            </w:r>
            <w:r w:rsidR="00A532E4" w:rsidRPr="0050106D"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a</w:t>
            </w:r>
            <w:r w:rsidR="00A532E4" w:rsidRPr="0050106D">
              <w:rPr>
                <w:rFonts w:ascii="Arial" w:hAnsi="Arial" w:cs="Arial"/>
                <w:szCs w:val="24"/>
              </w:rPr>
              <w:t>ture</w:t>
            </w:r>
          </w:p>
          <w:p w14:paraId="29DB5C6B" w14:textId="77777777" w:rsidR="00A532E4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581D7AF7" w14:textId="21CF5422" w:rsidR="0050106D" w:rsidRPr="0050106D" w:rsidRDefault="0050106D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72BC" w14:textId="27A06879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Nom</w:t>
            </w:r>
          </w:p>
          <w:p w14:paraId="4FD4C0B9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3B499261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50106D">
              <w:rPr>
                <w:rFonts w:ascii="Arial" w:hAnsi="Arial" w:cs="Arial"/>
                <w:szCs w:val="24"/>
              </w:rPr>
              <w:t>Prénom</w:t>
            </w:r>
          </w:p>
          <w:p w14:paraId="1081654A" w14:textId="77777777" w:rsidR="00A532E4" w:rsidRPr="0050106D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4F177763" w14:textId="73135004" w:rsidR="00A532E4" w:rsidRPr="0050106D" w:rsidRDefault="0050106D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Sig</w:t>
            </w:r>
            <w:r w:rsidR="00A532E4" w:rsidRPr="0050106D">
              <w:rPr>
                <w:rFonts w:ascii="Arial" w:hAnsi="Arial" w:cs="Arial"/>
                <w:szCs w:val="24"/>
              </w:rPr>
              <w:t>n</w:t>
            </w:r>
            <w:r>
              <w:rPr>
                <w:rFonts w:ascii="Arial" w:hAnsi="Arial" w:cs="Arial"/>
                <w:szCs w:val="24"/>
              </w:rPr>
              <w:t>a</w:t>
            </w:r>
            <w:r w:rsidR="00A532E4" w:rsidRPr="0050106D">
              <w:rPr>
                <w:rFonts w:ascii="Arial" w:hAnsi="Arial" w:cs="Arial"/>
                <w:szCs w:val="24"/>
              </w:rPr>
              <w:t>ture</w:t>
            </w:r>
          </w:p>
          <w:p w14:paraId="067A7D19" w14:textId="77777777" w:rsidR="00A532E4" w:rsidRDefault="00A532E4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  <w:p w14:paraId="0A3A63BA" w14:textId="142C6710" w:rsidR="0050106D" w:rsidRPr="0050106D" w:rsidRDefault="0050106D" w:rsidP="00A532E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14:paraId="5586C64A" w14:textId="61E9DCAF" w:rsidR="0031695E" w:rsidRPr="00EE734C" w:rsidRDefault="0031695E" w:rsidP="0031695E">
      <w:pPr>
        <w:pStyle w:val="Listepuces2"/>
        <w:ind w:left="454"/>
        <w:rPr>
          <w:rFonts w:ascii="Arial" w:hAnsi="Arial" w:cs="Arial"/>
        </w:rPr>
      </w:pPr>
    </w:p>
    <w:p w14:paraId="26C16BEB" w14:textId="6B912D6E" w:rsidR="00C63542" w:rsidRPr="00EE734C" w:rsidRDefault="00C63542" w:rsidP="00C63542">
      <w:pPr>
        <w:tabs>
          <w:tab w:val="left" w:pos="1284"/>
        </w:tabs>
        <w:rPr>
          <w:rFonts w:ascii="Arial" w:hAnsi="Arial" w:cs="Arial"/>
        </w:rPr>
      </w:pPr>
    </w:p>
    <w:sectPr w:rsidR="00C63542" w:rsidRPr="00EE734C" w:rsidSect="00076C23">
      <w:headerReference w:type="default" r:id="rId11"/>
      <w:headerReference w:type="first" r:id="rId12"/>
      <w:footnotePr>
        <w:numRestart w:val="eachPage"/>
      </w:footnotePr>
      <w:pgSz w:w="11906" w:h="16838" w:code="9"/>
      <w:pgMar w:top="1417" w:right="1417" w:bottom="1417" w:left="1417" w:header="709" w:footer="539" w:gutter="0"/>
      <w:cols w:space="708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3CEF5B" w16cex:dateUtc="2024-08-29T14:43:23.7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237370" w16cid:durableId="753CEF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BD846" w14:textId="77777777" w:rsidR="00336F2D" w:rsidRDefault="00336F2D" w:rsidP="00A64D9B">
      <w:pPr>
        <w:pStyle w:val="TM1"/>
      </w:pPr>
      <w:r>
        <w:separator/>
      </w:r>
    </w:p>
  </w:endnote>
  <w:endnote w:type="continuationSeparator" w:id="0">
    <w:p w14:paraId="09D6F509" w14:textId="77777777" w:rsidR="00336F2D" w:rsidRDefault="00336F2D" w:rsidP="00A64D9B">
      <w:pPr>
        <w:pStyle w:val="TM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53B4A" w14:textId="77777777" w:rsidR="00336F2D" w:rsidRDefault="00336F2D" w:rsidP="00163940"/>
  </w:footnote>
  <w:footnote w:type="continuationSeparator" w:id="0">
    <w:p w14:paraId="40918632" w14:textId="77777777" w:rsidR="00336F2D" w:rsidRDefault="00336F2D" w:rsidP="00A64D9B">
      <w:pPr>
        <w:pStyle w:val="TM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C560E" w14:textId="06621BEB" w:rsidR="00660058" w:rsidRPr="00227131" w:rsidRDefault="00660058" w:rsidP="00660058">
    <w:pPr>
      <w:pStyle w:val="En-tte"/>
      <w:spacing w:before="0" w:line="240" w:lineRule="auto"/>
      <w:contextualSpacing w:val="0"/>
      <w:jc w:val="center"/>
      <w:rPr>
        <w:rStyle w:val="lev"/>
        <w:rFonts w:asciiTheme="minorHAnsi" w:hAnsiTheme="minorHAnsi" w:cstheme="minorHAnsi"/>
        <w:color w:val="44546A" w:themeColor="text2"/>
        <w:sz w:val="20"/>
      </w:rPr>
    </w:pP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begin"/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 xml:space="preserve"> If 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begin"/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 xml:space="preserve"> STYLEREF "TITRE DU DOCUMENT" 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separate"/>
    </w:r>
    <w:r w:rsidR="0050106D">
      <w:rPr>
        <w:rStyle w:val="lev"/>
        <w:rFonts w:asciiTheme="minorHAnsi" w:hAnsiTheme="minorHAnsi" w:cstheme="minorHAnsi"/>
        <w:color w:val="44546A" w:themeColor="text2"/>
        <w:sz w:val="20"/>
      </w:rPr>
      <w:instrText>GRILLE D’ÉVALUATION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end"/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 xml:space="preserve"> = "Err*" "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  <w:highlight w:val="yellow"/>
      </w:rPr>
      <w:instrText>Le titre du document est manquant, appliquez le style ''TITRE DU DOCUMENT'' en couverture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>" "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begin"/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 xml:space="preserve"> STYLEREF "TITRE DU DOCUMENT" 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separate"/>
    </w:r>
    <w:r w:rsidR="0050106D">
      <w:rPr>
        <w:rStyle w:val="lev"/>
        <w:rFonts w:asciiTheme="minorHAnsi" w:hAnsiTheme="minorHAnsi" w:cstheme="minorHAnsi"/>
        <w:color w:val="44546A" w:themeColor="text2"/>
        <w:sz w:val="20"/>
      </w:rPr>
      <w:instrText>GRILLE D’ÉVALUATION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end"/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instrText xml:space="preserve">" </w:instrTex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separate"/>
    </w:r>
    <w:r w:rsidR="0050106D">
      <w:rPr>
        <w:rStyle w:val="lev"/>
        <w:rFonts w:asciiTheme="minorHAnsi" w:hAnsiTheme="minorHAnsi" w:cstheme="minorHAnsi"/>
        <w:color w:val="44546A" w:themeColor="text2"/>
        <w:sz w:val="20"/>
      </w:rPr>
      <w:t>GRILLE D’ÉVALUATION</w:t>
    </w:r>
    <w:r w:rsidRPr="00227131">
      <w:rPr>
        <w:rStyle w:val="lev"/>
        <w:rFonts w:asciiTheme="minorHAnsi" w:hAnsiTheme="minorHAnsi" w:cstheme="minorHAnsi"/>
        <w:color w:val="44546A" w:themeColor="text2"/>
        <w:sz w:val="20"/>
      </w:rPr>
      <w:fldChar w:fldCharType="end"/>
    </w:r>
  </w:p>
  <w:p w14:paraId="2EFD165C" w14:textId="467F0A6B" w:rsidR="007A7170" w:rsidRPr="00660058" w:rsidRDefault="00660058" w:rsidP="00660058">
    <w:pPr>
      <w:pStyle w:val="En-tte"/>
      <w:spacing w:before="0" w:line="240" w:lineRule="auto"/>
      <w:contextualSpacing w:val="0"/>
      <w:jc w:val="center"/>
      <w:rPr>
        <w:rFonts w:asciiTheme="minorHAnsi" w:hAnsiTheme="minorHAnsi" w:cstheme="minorHAnsi"/>
        <w:color w:val="auto"/>
        <w:sz w:val="20"/>
      </w:rPr>
    </w:pPr>
    <w:r w:rsidRPr="00227131">
      <w:rPr>
        <w:rFonts w:asciiTheme="minorHAnsi" w:hAnsiTheme="minorHAnsi" w:cstheme="minorHAnsi"/>
        <w:color w:val="auto"/>
        <w:sz w:val="20"/>
      </w:rPr>
      <w:fldChar w:fldCharType="begin"/>
    </w:r>
    <w:r w:rsidRPr="00227131">
      <w:rPr>
        <w:rFonts w:asciiTheme="minorHAnsi" w:hAnsiTheme="minorHAnsi" w:cstheme="minorHAnsi"/>
        <w:color w:val="auto"/>
        <w:sz w:val="20"/>
      </w:rPr>
      <w:instrText xml:space="preserve"> If </w:instrText>
    </w:r>
    <w:r w:rsidRPr="00227131">
      <w:rPr>
        <w:rFonts w:asciiTheme="minorHAnsi" w:hAnsiTheme="minorHAnsi" w:cstheme="minorHAnsi"/>
        <w:color w:val="auto"/>
        <w:sz w:val="20"/>
      </w:rPr>
      <w:fldChar w:fldCharType="begin"/>
    </w:r>
    <w:r w:rsidRPr="00227131">
      <w:rPr>
        <w:rFonts w:asciiTheme="minorHAnsi" w:hAnsiTheme="minorHAnsi" w:cstheme="minorHAnsi"/>
        <w:color w:val="auto"/>
        <w:sz w:val="20"/>
      </w:rPr>
      <w:instrText xml:space="preserve"> STYLEREF "SOUS-TITRE DU DOCUMENT" </w:instrText>
    </w:r>
    <w:r w:rsidRPr="00227131">
      <w:rPr>
        <w:rFonts w:asciiTheme="minorHAnsi" w:hAnsiTheme="minorHAnsi" w:cstheme="minorHAnsi"/>
        <w:color w:val="auto"/>
        <w:sz w:val="20"/>
      </w:rPr>
      <w:fldChar w:fldCharType="separate"/>
    </w:r>
    <w:r w:rsidR="0050106D">
      <w:rPr>
        <w:rFonts w:asciiTheme="minorHAnsi" w:hAnsiTheme="minorHAnsi" w:cstheme="minorHAnsi"/>
        <w:color w:val="auto"/>
        <w:sz w:val="20"/>
      </w:rPr>
      <w:instrText>Rapport d’Étonnement</w:instrText>
    </w:r>
    <w:r w:rsidRPr="00227131">
      <w:rPr>
        <w:rFonts w:asciiTheme="minorHAnsi" w:hAnsiTheme="minorHAnsi" w:cstheme="minorHAnsi"/>
        <w:color w:val="auto"/>
        <w:sz w:val="20"/>
      </w:rPr>
      <w:fldChar w:fldCharType="end"/>
    </w:r>
    <w:r w:rsidRPr="00227131">
      <w:rPr>
        <w:rFonts w:asciiTheme="minorHAnsi" w:hAnsiTheme="minorHAnsi" w:cstheme="minorHAnsi"/>
        <w:color w:val="auto"/>
        <w:sz w:val="20"/>
      </w:rPr>
      <w:instrText xml:space="preserve"> = "Err*" "" "</w:instrText>
    </w:r>
    <w:r w:rsidRPr="00227131">
      <w:rPr>
        <w:rFonts w:asciiTheme="minorHAnsi" w:hAnsiTheme="minorHAnsi" w:cstheme="minorHAnsi"/>
        <w:color w:val="auto"/>
        <w:sz w:val="20"/>
      </w:rPr>
      <w:fldChar w:fldCharType="begin"/>
    </w:r>
    <w:r w:rsidRPr="00227131">
      <w:rPr>
        <w:rFonts w:asciiTheme="minorHAnsi" w:hAnsiTheme="minorHAnsi" w:cstheme="minorHAnsi"/>
        <w:color w:val="auto"/>
        <w:sz w:val="20"/>
      </w:rPr>
      <w:instrText xml:space="preserve"> STYLEREF "SOUS-TITRE DU DOCUMENT" </w:instrText>
    </w:r>
    <w:r w:rsidRPr="00227131">
      <w:rPr>
        <w:rFonts w:asciiTheme="minorHAnsi" w:hAnsiTheme="minorHAnsi" w:cstheme="minorHAnsi"/>
        <w:color w:val="auto"/>
        <w:sz w:val="20"/>
      </w:rPr>
      <w:fldChar w:fldCharType="separate"/>
    </w:r>
    <w:r w:rsidR="0050106D">
      <w:rPr>
        <w:rFonts w:asciiTheme="minorHAnsi" w:hAnsiTheme="minorHAnsi" w:cstheme="minorHAnsi"/>
        <w:color w:val="auto"/>
        <w:sz w:val="20"/>
      </w:rPr>
      <w:instrText>Rapport d’Étonnement</w:instrText>
    </w:r>
    <w:r w:rsidRPr="00227131">
      <w:rPr>
        <w:rFonts w:asciiTheme="minorHAnsi" w:hAnsiTheme="minorHAnsi" w:cstheme="minorHAnsi"/>
        <w:color w:val="auto"/>
        <w:sz w:val="20"/>
      </w:rPr>
      <w:fldChar w:fldCharType="end"/>
    </w:r>
    <w:r w:rsidRPr="00227131">
      <w:rPr>
        <w:rFonts w:asciiTheme="minorHAnsi" w:hAnsiTheme="minorHAnsi" w:cstheme="minorHAnsi"/>
        <w:color w:val="auto"/>
        <w:sz w:val="20"/>
      </w:rPr>
      <w:instrText xml:space="preserve">" </w:instrText>
    </w:r>
    <w:r w:rsidRPr="00227131">
      <w:rPr>
        <w:rFonts w:asciiTheme="minorHAnsi" w:hAnsiTheme="minorHAnsi" w:cstheme="minorHAnsi"/>
        <w:color w:val="auto"/>
        <w:sz w:val="20"/>
      </w:rPr>
      <w:fldChar w:fldCharType="separate"/>
    </w:r>
    <w:r w:rsidR="0050106D">
      <w:rPr>
        <w:rFonts w:asciiTheme="minorHAnsi" w:hAnsiTheme="minorHAnsi" w:cstheme="minorHAnsi"/>
        <w:color w:val="auto"/>
        <w:sz w:val="20"/>
      </w:rPr>
      <w:t>Rapport d’Étonnement</w:t>
    </w:r>
    <w:r w:rsidRPr="00227131">
      <w:rPr>
        <w:rFonts w:asciiTheme="minorHAnsi" w:hAnsiTheme="minorHAnsi" w:cstheme="minorHAnsi"/>
        <w:color w:val="auto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5196E" w14:textId="337CB5B3" w:rsidR="007A7170" w:rsidRPr="00076C23" w:rsidRDefault="00076C23" w:rsidP="00076C23">
    <w:pPr>
      <w:tabs>
        <w:tab w:val="left" w:pos="5331"/>
        <w:tab w:val="left" w:pos="7029"/>
      </w:tabs>
      <w:spacing w:after="720" w:line="240" w:lineRule="auto"/>
      <w:rPr>
        <w:szCs w:val="24"/>
      </w:rPr>
    </w:pPr>
    <w:r w:rsidRPr="00076C23">
      <w:rPr>
        <w:szCs w:val="24"/>
        <w:lang w:eastAsia="fr-FR"/>
      </w:rPr>
      <w:drawing>
        <wp:anchor distT="0" distB="0" distL="114300" distR="114300" simplePos="0" relativeHeight="251660288" behindDoc="1" locked="0" layoutInCell="1" allowOverlap="1" wp14:anchorId="04177E20" wp14:editId="144E56C9">
          <wp:simplePos x="0" y="0"/>
          <wp:positionH relativeFrom="page">
            <wp:posOffset>3396615</wp:posOffset>
          </wp:positionH>
          <wp:positionV relativeFrom="page">
            <wp:posOffset>392067</wp:posOffset>
          </wp:positionV>
          <wp:extent cx="766800" cy="360000"/>
          <wp:effectExtent l="0" t="0" r="0" b="2540"/>
          <wp:wrapNone/>
          <wp:docPr id="26" name="Graphiqu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76C23">
      <w:rPr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1C642999" wp14:editId="499C9E7C">
              <wp:simplePos x="0" y="0"/>
              <wp:positionH relativeFrom="page">
                <wp:posOffset>0</wp:posOffset>
              </wp:positionH>
              <wp:positionV relativeFrom="page">
                <wp:posOffset>4445</wp:posOffset>
              </wp:positionV>
              <wp:extent cx="7559675" cy="1439545"/>
              <wp:effectExtent l="0" t="0" r="3175" b="8255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4395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F778DE" id="Rectangle 13" o:spid="_x0000_s1026" style="position:absolute;margin-left:0;margin-top:.35pt;width:595.25pt;height:11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" fillcolor="#fced73 [1940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9690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B6B0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F5F5F5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3AD392A"/>
    <w:multiLevelType w:val="multilevel"/>
    <w:tmpl w:val="9C840844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F5F5F5" w:themeColor="accent6"/>
        <w:position w:val="1"/>
        <w:sz w:val="23"/>
      </w:rPr>
    </w:lvl>
    <w:lvl w:ilvl="2">
      <w:start w:val="1"/>
      <w:numFmt w:val="bullet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0869D" w:themeColor="accent4"/>
        <w:position w:val="2"/>
        <w:sz w:val="16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5A66C76"/>
    <w:multiLevelType w:val="hybridMultilevel"/>
    <w:tmpl w:val="616CE4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1285C"/>
    <w:multiLevelType w:val="hybridMultilevel"/>
    <w:tmpl w:val="FD80A3D6"/>
    <w:lvl w:ilvl="0" w:tplc="2ED2B7A6">
      <w:numFmt w:val="bullet"/>
      <w:lvlText w:val=""/>
      <w:lvlJc w:val="left"/>
      <w:pPr>
        <w:ind w:left="924" w:hanging="564"/>
      </w:pPr>
      <w:rPr>
        <w:rFonts w:ascii="Wingdings" w:eastAsiaTheme="minorHAnsi" w:hAnsi="Wingdings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480344C"/>
    <w:multiLevelType w:val="hybridMultilevel"/>
    <w:tmpl w:val="24D2F7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E1C2A"/>
    <w:multiLevelType w:val="hybridMultilevel"/>
    <w:tmpl w:val="AA785088"/>
    <w:lvl w:ilvl="0" w:tplc="5F7CAAB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6C3986"/>
    <w:multiLevelType w:val="hybridMultilevel"/>
    <w:tmpl w:val="97B226D2"/>
    <w:lvl w:ilvl="0" w:tplc="8A489780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F021BF7"/>
    <w:multiLevelType w:val="hybridMultilevel"/>
    <w:tmpl w:val="0A42FB62"/>
    <w:lvl w:ilvl="0" w:tplc="9E48DBE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91CDC"/>
    <w:multiLevelType w:val="hybridMultilevel"/>
    <w:tmpl w:val="5374E6B6"/>
    <w:lvl w:ilvl="0" w:tplc="A2367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692478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427B2DD0"/>
    <w:multiLevelType w:val="hybridMultilevel"/>
    <w:tmpl w:val="82CEBBF2"/>
    <w:lvl w:ilvl="0" w:tplc="040C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44146C25"/>
    <w:multiLevelType w:val="hybridMultilevel"/>
    <w:tmpl w:val="4CF231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646F"/>
    <w:multiLevelType w:val="hybridMultilevel"/>
    <w:tmpl w:val="9488ABEA"/>
    <w:lvl w:ilvl="0" w:tplc="E79858D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31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B741B2"/>
    <w:multiLevelType w:val="hybridMultilevel"/>
    <w:tmpl w:val="9602656C"/>
    <w:lvl w:ilvl="0" w:tplc="7F56A0F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F5F5F5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2492B09"/>
    <w:multiLevelType w:val="singleLevel"/>
    <w:tmpl w:val="524E01A0"/>
    <w:lvl w:ilvl="0">
      <w:start w:val="16"/>
      <w:numFmt w:val="bullet"/>
      <w:lvlText w:val="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  <w:sz w:val="24"/>
      </w:rPr>
    </w:lvl>
  </w:abstractNum>
  <w:abstractNum w:abstractNumId="30" w15:restartNumberingAfterBreak="0">
    <w:nsid w:val="729A4E67"/>
    <w:multiLevelType w:val="multilevel"/>
    <w:tmpl w:val="3F24B7EA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auto"/>
        <w:position w:val="1"/>
        <w:sz w:val="23"/>
      </w:rPr>
    </w:lvl>
    <w:lvl w:ilvl="2">
      <w:start w:val="1"/>
      <w:numFmt w:val="bullet"/>
      <w:lvlText w:val=""/>
      <w:lvlJc w:val="left"/>
      <w:pPr>
        <w:tabs>
          <w:tab w:val="num" w:pos="681"/>
        </w:tabs>
        <w:ind w:left="681" w:hanging="114"/>
      </w:pPr>
      <w:rPr>
        <w:rFonts w:ascii="Symbol" w:hAnsi="Symbol" w:hint="default"/>
        <w:b/>
        <w:i w:val="0"/>
        <w:color w:val="F0869D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FBE216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2" w15:restartNumberingAfterBreak="0">
    <w:nsid w:val="7DE213C9"/>
    <w:multiLevelType w:val="hybridMultilevel"/>
    <w:tmpl w:val="9086D58A"/>
    <w:lvl w:ilvl="0" w:tplc="040C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CE2E396A">
      <w:numFmt w:val="bullet"/>
      <w:lvlText w:val="-"/>
      <w:lvlJc w:val="left"/>
      <w:pPr>
        <w:tabs>
          <w:tab w:val="num" w:pos="1935"/>
        </w:tabs>
        <w:ind w:left="1935" w:hanging="360"/>
      </w:pPr>
      <w:rPr>
        <w:rFonts w:ascii="Arial" w:eastAsia="Times New Roman" w:hAnsi="Arial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33" w15:restartNumberingAfterBreak="0">
    <w:nsid w:val="7DEA43F0"/>
    <w:multiLevelType w:val="hybridMultilevel"/>
    <w:tmpl w:val="57ACBF0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21"/>
  </w:num>
  <w:num w:numId="5">
    <w:abstractNumId w:val="18"/>
  </w:num>
  <w:num w:numId="6">
    <w:abstractNumId w:val="30"/>
  </w:num>
  <w:num w:numId="7">
    <w:abstractNumId w:val="31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</w:num>
  <w:num w:numId="15">
    <w:abstractNumId w:val="4"/>
  </w:num>
  <w:num w:numId="16">
    <w:abstractNumId w:val="28"/>
  </w:num>
  <w:num w:numId="17">
    <w:abstractNumId w:val="9"/>
  </w:num>
  <w:num w:numId="18">
    <w:abstractNumId w:val="30"/>
  </w:num>
  <w:num w:numId="19">
    <w:abstractNumId w:val="30"/>
  </w:num>
  <w:num w:numId="20">
    <w:abstractNumId w:val="30"/>
  </w:num>
  <w:num w:numId="21">
    <w:abstractNumId w:val="18"/>
  </w:num>
  <w:num w:numId="22">
    <w:abstractNumId w:val="16"/>
  </w:num>
  <w:num w:numId="23">
    <w:abstractNumId w:val="27"/>
  </w:num>
  <w:num w:numId="24">
    <w:abstractNumId w:val="15"/>
  </w:num>
  <w:num w:numId="25">
    <w:abstractNumId w:val="25"/>
  </w:num>
  <w:num w:numId="26">
    <w:abstractNumId w:val="32"/>
  </w:num>
  <w:num w:numId="27">
    <w:abstractNumId w:val="26"/>
  </w:num>
  <w:num w:numId="28">
    <w:abstractNumId w:val="22"/>
  </w:num>
  <w:num w:numId="29">
    <w:abstractNumId w:val="29"/>
  </w:num>
  <w:num w:numId="30">
    <w:abstractNumId w:val="33"/>
  </w:num>
  <w:num w:numId="31">
    <w:abstractNumId w:val="23"/>
  </w:num>
  <w:num w:numId="32">
    <w:abstractNumId w:val="24"/>
  </w:num>
  <w:num w:numId="33">
    <w:abstractNumId w:val="12"/>
  </w:num>
  <w:num w:numId="34">
    <w:abstractNumId w:val="10"/>
  </w:num>
  <w:num w:numId="35">
    <w:abstractNumId w:val="14"/>
  </w:num>
  <w:num w:numId="36">
    <w:abstractNumId w:val="11"/>
  </w:num>
  <w:num w:numId="37">
    <w:abstractNumId w:val="19"/>
  </w:num>
  <w:num w:numId="38">
    <w:abstractNumId w:val="20"/>
  </w:num>
  <w:num w:numId="39">
    <w:abstractNumId w:val="7"/>
  </w:num>
  <w:num w:numId="40">
    <w:abstractNumId w:val="6"/>
  </w:num>
  <w:num w:numId="41">
    <w:abstractNumId w:val="30"/>
  </w:num>
  <w:num w:numId="42">
    <w:abstractNumId w:val="30"/>
  </w:num>
  <w:num w:numId="43">
    <w:abstractNumId w:val="30"/>
  </w:num>
  <w:num w:numId="44">
    <w:abstractNumId w:val="30"/>
  </w:num>
  <w:num w:numId="45">
    <w:abstractNumId w:val="30"/>
  </w:num>
  <w:num w:numId="46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510"/>
  <w:doNotHyphenateCaps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B5"/>
    <w:rsid w:val="000065DC"/>
    <w:rsid w:val="0001296E"/>
    <w:rsid w:val="000131B2"/>
    <w:rsid w:val="000141F2"/>
    <w:rsid w:val="00014C12"/>
    <w:rsid w:val="00014C2F"/>
    <w:rsid w:val="0002328F"/>
    <w:rsid w:val="00033AA6"/>
    <w:rsid w:val="00050004"/>
    <w:rsid w:val="00061676"/>
    <w:rsid w:val="00063493"/>
    <w:rsid w:val="00063972"/>
    <w:rsid w:val="00063F30"/>
    <w:rsid w:val="000652A3"/>
    <w:rsid w:val="00067F9C"/>
    <w:rsid w:val="0007016D"/>
    <w:rsid w:val="000708C9"/>
    <w:rsid w:val="0007291E"/>
    <w:rsid w:val="00075746"/>
    <w:rsid w:val="00076C23"/>
    <w:rsid w:val="00080AA0"/>
    <w:rsid w:val="0008177A"/>
    <w:rsid w:val="00083A29"/>
    <w:rsid w:val="00087708"/>
    <w:rsid w:val="0009732C"/>
    <w:rsid w:val="000A190E"/>
    <w:rsid w:val="000A4E2B"/>
    <w:rsid w:val="000A5536"/>
    <w:rsid w:val="000B1538"/>
    <w:rsid w:val="000B630F"/>
    <w:rsid w:val="000C191B"/>
    <w:rsid w:val="000C568B"/>
    <w:rsid w:val="000D2158"/>
    <w:rsid w:val="000D2225"/>
    <w:rsid w:val="000D4D84"/>
    <w:rsid w:val="000D636B"/>
    <w:rsid w:val="000D6C2D"/>
    <w:rsid w:val="000E0D6D"/>
    <w:rsid w:val="000E30DB"/>
    <w:rsid w:val="000E31A0"/>
    <w:rsid w:val="000F2A34"/>
    <w:rsid w:val="000F2D2C"/>
    <w:rsid w:val="000F416E"/>
    <w:rsid w:val="00101DA3"/>
    <w:rsid w:val="00107A3F"/>
    <w:rsid w:val="00110630"/>
    <w:rsid w:val="00111381"/>
    <w:rsid w:val="0011373F"/>
    <w:rsid w:val="00116A34"/>
    <w:rsid w:val="00116B12"/>
    <w:rsid w:val="00117FBB"/>
    <w:rsid w:val="00121C94"/>
    <w:rsid w:val="001268E9"/>
    <w:rsid w:val="00131544"/>
    <w:rsid w:val="0013491A"/>
    <w:rsid w:val="00140FEF"/>
    <w:rsid w:val="001500F5"/>
    <w:rsid w:val="001531E2"/>
    <w:rsid w:val="0015400B"/>
    <w:rsid w:val="00156A09"/>
    <w:rsid w:val="001605D6"/>
    <w:rsid w:val="001621B6"/>
    <w:rsid w:val="00163940"/>
    <w:rsid w:val="00164EEB"/>
    <w:rsid w:val="001663F1"/>
    <w:rsid w:val="00167577"/>
    <w:rsid w:val="00170DF9"/>
    <w:rsid w:val="001710FC"/>
    <w:rsid w:val="001778D8"/>
    <w:rsid w:val="00180D8B"/>
    <w:rsid w:val="00180DA3"/>
    <w:rsid w:val="001877A7"/>
    <w:rsid w:val="00197644"/>
    <w:rsid w:val="001A1569"/>
    <w:rsid w:val="001A6F96"/>
    <w:rsid w:val="001B07EF"/>
    <w:rsid w:val="001B2BEF"/>
    <w:rsid w:val="001B308C"/>
    <w:rsid w:val="001B34D8"/>
    <w:rsid w:val="001B6494"/>
    <w:rsid w:val="001C6107"/>
    <w:rsid w:val="001D32AE"/>
    <w:rsid w:val="001D3467"/>
    <w:rsid w:val="001D3D6E"/>
    <w:rsid w:val="001D7382"/>
    <w:rsid w:val="001E1CD7"/>
    <w:rsid w:val="001E2D10"/>
    <w:rsid w:val="001E60C7"/>
    <w:rsid w:val="001F04E2"/>
    <w:rsid w:val="001F3217"/>
    <w:rsid w:val="001F368B"/>
    <w:rsid w:val="001F40C9"/>
    <w:rsid w:val="001F6273"/>
    <w:rsid w:val="001F7F28"/>
    <w:rsid w:val="00204977"/>
    <w:rsid w:val="00214ECD"/>
    <w:rsid w:val="00222DA6"/>
    <w:rsid w:val="002271D9"/>
    <w:rsid w:val="002359A0"/>
    <w:rsid w:val="002379DB"/>
    <w:rsid w:val="00237A48"/>
    <w:rsid w:val="002415C7"/>
    <w:rsid w:val="0024362B"/>
    <w:rsid w:val="00246321"/>
    <w:rsid w:val="00246552"/>
    <w:rsid w:val="00253C85"/>
    <w:rsid w:val="00255DDF"/>
    <w:rsid w:val="00257A8E"/>
    <w:rsid w:val="00262242"/>
    <w:rsid w:val="00262B1B"/>
    <w:rsid w:val="002821D6"/>
    <w:rsid w:val="00295ABE"/>
    <w:rsid w:val="00295C45"/>
    <w:rsid w:val="00295E77"/>
    <w:rsid w:val="00297E28"/>
    <w:rsid w:val="002A2B09"/>
    <w:rsid w:val="002A3C8E"/>
    <w:rsid w:val="002A442F"/>
    <w:rsid w:val="002B0EE9"/>
    <w:rsid w:val="002B1B9D"/>
    <w:rsid w:val="002B7F62"/>
    <w:rsid w:val="002C2FBA"/>
    <w:rsid w:val="002C56FC"/>
    <w:rsid w:val="002C71B3"/>
    <w:rsid w:val="002D0A28"/>
    <w:rsid w:val="002D5643"/>
    <w:rsid w:val="002D6334"/>
    <w:rsid w:val="002D7046"/>
    <w:rsid w:val="002F2791"/>
    <w:rsid w:val="0030003C"/>
    <w:rsid w:val="00300860"/>
    <w:rsid w:val="00300910"/>
    <w:rsid w:val="00302868"/>
    <w:rsid w:val="003122C1"/>
    <w:rsid w:val="00312359"/>
    <w:rsid w:val="003143BF"/>
    <w:rsid w:val="0031695E"/>
    <w:rsid w:val="00316B1C"/>
    <w:rsid w:val="00317857"/>
    <w:rsid w:val="003206CC"/>
    <w:rsid w:val="00325163"/>
    <w:rsid w:val="0032678C"/>
    <w:rsid w:val="00326B3F"/>
    <w:rsid w:val="00330C38"/>
    <w:rsid w:val="00334CF0"/>
    <w:rsid w:val="00335694"/>
    <w:rsid w:val="00336571"/>
    <w:rsid w:val="00336F2D"/>
    <w:rsid w:val="00345EE3"/>
    <w:rsid w:val="003469F1"/>
    <w:rsid w:val="00347B39"/>
    <w:rsid w:val="0035109F"/>
    <w:rsid w:val="00352D6F"/>
    <w:rsid w:val="00361E33"/>
    <w:rsid w:val="00364D5C"/>
    <w:rsid w:val="0037196A"/>
    <w:rsid w:val="00374924"/>
    <w:rsid w:val="003832C9"/>
    <w:rsid w:val="003839DB"/>
    <w:rsid w:val="00384867"/>
    <w:rsid w:val="003848C9"/>
    <w:rsid w:val="00384AFF"/>
    <w:rsid w:val="003855A7"/>
    <w:rsid w:val="00390291"/>
    <w:rsid w:val="0039085E"/>
    <w:rsid w:val="003948C2"/>
    <w:rsid w:val="003A0435"/>
    <w:rsid w:val="003A5498"/>
    <w:rsid w:val="003A6DA6"/>
    <w:rsid w:val="003A7E07"/>
    <w:rsid w:val="003B59A9"/>
    <w:rsid w:val="003C13FD"/>
    <w:rsid w:val="003C150A"/>
    <w:rsid w:val="003C2114"/>
    <w:rsid w:val="003C24E9"/>
    <w:rsid w:val="003C51A3"/>
    <w:rsid w:val="003D2E5C"/>
    <w:rsid w:val="003D7040"/>
    <w:rsid w:val="003E0DC3"/>
    <w:rsid w:val="003E266B"/>
    <w:rsid w:val="003E29E8"/>
    <w:rsid w:val="003E3BAD"/>
    <w:rsid w:val="003E5062"/>
    <w:rsid w:val="003E7067"/>
    <w:rsid w:val="003E730D"/>
    <w:rsid w:val="003E7557"/>
    <w:rsid w:val="003F501E"/>
    <w:rsid w:val="003F52D6"/>
    <w:rsid w:val="003F78D8"/>
    <w:rsid w:val="003F7A72"/>
    <w:rsid w:val="00402384"/>
    <w:rsid w:val="00405FB0"/>
    <w:rsid w:val="00410AB1"/>
    <w:rsid w:val="004110DE"/>
    <w:rsid w:val="00411605"/>
    <w:rsid w:val="004227A9"/>
    <w:rsid w:val="0042324D"/>
    <w:rsid w:val="00423479"/>
    <w:rsid w:val="00423992"/>
    <w:rsid w:val="004250B8"/>
    <w:rsid w:val="00434052"/>
    <w:rsid w:val="004428CB"/>
    <w:rsid w:val="00452A29"/>
    <w:rsid w:val="004533B8"/>
    <w:rsid w:val="00455C3E"/>
    <w:rsid w:val="00457A61"/>
    <w:rsid w:val="00457B83"/>
    <w:rsid w:val="00465DA4"/>
    <w:rsid w:val="004835AA"/>
    <w:rsid w:val="004840C3"/>
    <w:rsid w:val="00487156"/>
    <w:rsid w:val="00487A6F"/>
    <w:rsid w:val="00494D6D"/>
    <w:rsid w:val="0049569A"/>
    <w:rsid w:val="004A3738"/>
    <w:rsid w:val="004A65BC"/>
    <w:rsid w:val="004B050E"/>
    <w:rsid w:val="004B18A2"/>
    <w:rsid w:val="004B75E9"/>
    <w:rsid w:val="004C0E7C"/>
    <w:rsid w:val="004C0FC9"/>
    <w:rsid w:val="004C2D1A"/>
    <w:rsid w:val="004D551C"/>
    <w:rsid w:val="004E1236"/>
    <w:rsid w:val="004E574F"/>
    <w:rsid w:val="004F091B"/>
    <w:rsid w:val="0050106D"/>
    <w:rsid w:val="00507932"/>
    <w:rsid w:val="00507B9B"/>
    <w:rsid w:val="00517017"/>
    <w:rsid w:val="00517942"/>
    <w:rsid w:val="00531A78"/>
    <w:rsid w:val="00535ADE"/>
    <w:rsid w:val="00537E88"/>
    <w:rsid w:val="00552842"/>
    <w:rsid w:val="00560F66"/>
    <w:rsid w:val="00562071"/>
    <w:rsid w:val="00563E23"/>
    <w:rsid w:val="005646B8"/>
    <w:rsid w:val="0056747D"/>
    <w:rsid w:val="00574656"/>
    <w:rsid w:val="005765FF"/>
    <w:rsid w:val="00580F28"/>
    <w:rsid w:val="0058349C"/>
    <w:rsid w:val="005853A8"/>
    <w:rsid w:val="005857C8"/>
    <w:rsid w:val="00587BDF"/>
    <w:rsid w:val="0059076B"/>
    <w:rsid w:val="0059326B"/>
    <w:rsid w:val="0059681B"/>
    <w:rsid w:val="005A758C"/>
    <w:rsid w:val="005B0BB3"/>
    <w:rsid w:val="005B0C52"/>
    <w:rsid w:val="005B186B"/>
    <w:rsid w:val="005C1EED"/>
    <w:rsid w:val="005C6CD3"/>
    <w:rsid w:val="005D1108"/>
    <w:rsid w:val="005D2204"/>
    <w:rsid w:val="005D53F4"/>
    <w:rsid w:val="005D614E"/>
    <w:rsid w:val="005D6AFE"/>
    <w:rsid w:val="005D6DD9"/>
    <w:rsid w:val="005F2677"/>
    <w:rsid w:val="005F43B2"/>
    <w:rsid w:val="005F4AEE"/>
    <w:rsid w:val="005F5325"/>
    <w:rsid w:val="005F5727"/>
    <w:rsid w:val="005F7B09"/>
    <w:rsid w:val="00600EF5"/>
    <w:rsid w:val="0060504D"/>
    <w:rsid w:val="0061538F"/>
    <w:rsid w:val="00616E48"/>
    <w:rsid w:val="00622D6B"/>
    <w:rsid w:val="00624957"/>
    <w:rsid w:val="00624EB2"/>
    <w:rsid w:val="006257CB"/>
    <w:rsid w:val="00631716"/>
    <w:rsid w:val="00634D8E"/>
    <w:rsid w:val="00634FFE"/>
    <w:rsid w:val="00636E87"/>
    <w:rsid w:val="0065135E"/>
    <w:rsid w:val="00657291"/>
    <w:rsid w:val="00660058"/>
    <w:rsid w:val="00662404"/>
    <w:rsid w:val="00664ADF"/>
    <w:rsid w:val="00664E92"/>
    <w:rsid w:val="00665887"/>
    <w:rsid w:val="00666CEC"/>
    <w:rsid w:val="006674C1"/>
    <w:rsid w:val="006674C2"/>
    <w:rsid w:val="0067059A"/>
    <w:rsid w:val="00673C52"/>
    <w:rsid w:val="00674435"/>
    <w:rsid w:val="00674516"/>
    <w:rsid w:val="00680C7B"/>
    <w:rsid w:val="0068108E"/>
    <w:rsid w:val="006860D8"/>
    <w:rsid w:val="006864F2"/>
    <w:rsid w:val="00693D50"/>
    <w:rsid w:val="0069503D"/>
    <w:rsid w:val="00697D78"/>
    <w:rsid w:val="00697E3D"/>
    <w:rsid w:val="006A002C"/>
    <w:rsid w:val="006A3D36"/>
    <w:rsid w:val="006A7112"/>
    <w:rsid w:val="006B04CC"/>
    <w:rsid w:val="006B41F3"/>
    <w:rsid w:val="006B7D7E"/>
    <w:rsid w:val="006C1649"/>
    <w:rsid w:val="006C59E9"/>
    <w:rsid w:val="006C607B"/>
    <w:rsid w:val="006C6F39"/>
    <w:rsid w:val="006D3582"/>
    <w:rsid w:val="006D5F40"/>
    <w:rsid w:val="006E1189"/>
    <w:rsid w:val="006E4098"/>
    <w:rsid w:val="006E501F"/>
    <w:rsid w:val="006E6F5A"/>
    <w:rsid w:val="006F4AE4"/>
    <w:rsid w:val="006F4B03"/>
    <w:rsid w:val="006F5C9A"/>
    <w:rsid w:val="00710298"/>
    <w:rsid w:val="00712E39"/>
    <w:rsid w:val="00716970"/>
    <w:rsid w:val="00717464"/>
    <w:rsid w:val="00726F6E"/>
    <w:rsid w:val="007320AC"/>
    <w:rsid w:val="007331FB"/>
    <w:rsid w:val="00736B4B"/>
    <w:rsid w:val="00741F35"/>
    <w:rsid w:val="00744C3B"/>
    <w:rsid w:val="007507FA"/>
    <w:rsid w:val="0075202F"/>
    <w:rsid w:val="0075414B"/>
    <w:rsid w:val="00756BD6"/>
    <w:rsid w:val="00766801"/>
    <w:rsid w:val="00767D3B"/>
    <w:rsid w:val="007714C6"/>
    <w:rsid w:val="00773BAA"/>
    <w:rsid w:val="0078484F"/>
    <w:rsid w:val="00793AE4"/>
    <w:rsid w:val="007940E5"/>
    <w:rsid w:val="00797C31"/>
    <w:rsid w:val="007A0626"/>
    <w:rsid w:val="007A3B61"/>
    <w:rsid w:val="007A6EE1"/>
    <w:rsid w:val="007A7170"/>
    <w:rsid w:val="007A7320"/>
    <w:rsid w:val="007A75EF"/>
    <w:rsid w:val="007B4DE3"/>
    <w:rsid w:val="007B5553"/>
    <w:rsid w:val="007C3A4C"/>
    <w:rsid w:val="007C45B2"/>
    <w:rsid w:val="007C6141"/>
    <w:rsid w:val="007C7808"/>
    <w:rsid w:val="007D13F2"/>
    <w:rsid w:val="007D3490"/>
    <w:rsid w:val="007D5F59"/>
    <w:rsid w:val="007E043D"/>
    <w:rsid w:val="007E0877"/>
    <w:rsid w:val="007E0E0C"/>
    <w:rsid w:val="007E1D9B"/>
    <w:rsid w:val="007F1D6B"/>
    <w:rsid w:val="007F359B"/>
    <w:rsid w:val="007F4865"/>
    <w:rsid w:val="007F512D"/>
    <w:rsid w:val="00807B46"/>
    <w:rsid w:val="008110CB"/>
    <w:rsid w:val="00814C50"/>
    <w:rsid w:val="008152B7"/>
    <w:rsid w:val="00815ABD"/>
    <w:rsid w:val="008216C6"/>
    <w:rsid w:val="008301E3"/>
    <w:rsid w:val="008408BA"/>
    <w:rsid w:val="00857A8E"/>
    <w:rsid w:val="00863E67"/>
    <w:rsid w:val="00864973"/>
    <w:rsid w:val="00875C1A"/>
    <w:rsid w:val="00876559"/>
    <w:rsid w:val="00882688"/>
    <w:rsid w:val="00884688"/>
    <w:rsid w:val="00884F4B"/>
    <w:rsid w:val="00890470"/>
    <w:rsid w:val="00893A0A"/>
    <w:rsid w:val="00894685"/>
    <w:rsid w:val="008A14C6"/>
    <w:rsid w:val="008A254F"/>
    <w:rsid w:val="008A79C0"/>
    <w:rsid w:val="008B045E"/>
    <w:rsid w:val="008B0929"/>
    <w:rsid w:val="008B1F1D"/>
    <w:rsid w:val="008B356A"/>
    <w:rsid w:val="008C59CE"/>
    <w:rsid w:val="008C6278"/>
    <w:rsid w:val="008D2047"/>
    <w:rsid w:val="008D2E3C"/>
    <w:rsid w:val="0090168B"/>
    <w:rsid w:val="00901F40"/>
    <w:rsid w:val="00903059"/>
    <w:rsid w:val="00905F13"/>
    <w:rsid w:val="00911B06"/>
    <w:rsid w:val="009122A2"/>
    <w:rsid w:val="009135B2"/>
    <w:rsid w:val="00913E83"/>
    <w:rsid w:val="0091449C"/>
    <w:rsid w:val="0091488B"/>
    <w:rsid w:val="0091508B"/>
    <w:rsid w:val="009179AD"/>
    <w:rsid w:val="00921030"/>
    <w:rsid w:val="00921183"/>
    <w:rsid w:val="009249C7"/>
    <w:rsid w:val="009300B2"/>
    <w:rsid w:val="009332F9"/>
    <w:rsid w:val="00933C04"/>
    <w:rsid w:val="00935D63"/>
    <w:rsid w:val="009362E7"/>
    <w:rsid w:val="0093639D"/>
    <w:rsid w:val="00936541"/>
    <w:rsid w:val="009367C2"/>
    <w:rsid w:val="009403DA"/>
    <w:rsid w:val="00940FBE"/>
    <w:rsid w:val="00941CA0"/>
    <w:rsid w:val="00946CB4"/>
    <w:rsid w:val="00947D9C"/>
    <w:rsid w:val="009514BD"/>
    <w:rsid w:val="00951528"/>
    <w:rsid w:val="009537CD"/>
    <w:rsid w:val="009546D9"/>
    <w:rsid w:val="009610AF"/>
    <w:rsid w:val="00961BB3"/>
    <w:rsid w:val="00967300"/>
    <w:rsid w:val="009701EA"/>
    <w:rsid w:val="00972AAA"/>
    <w:rsid w:val="00972B53"/>
    <w:rsid w:val="00973180"/>
    <w:rsid w:val="00975CF5"/>
    <w:rsid w:val="00983158"/>
    <w:rsid w:val="00983646"/>
    <w:rsid w:val="00986B6B"/>
    <w:rsid w:val="00991F31"/>
    <w:rsid w:val="0099718A"/>
    <w:rsid w:val="009A0E5F"/>
    <w:rsid w:val="009A22AF"/>
    <w:rsid w:val="009A64B5"/>
    <w:rsid w:val="009B6F6D"/>
    <w:rsid w:val="009C090A"/>
    <w:rsid w:val="009C0B71"/>
    <w:rsid w:val="009C0EF5"/>
    <w:rsid w:val="009C56DF"/>
    <w:rsid w:val="009C5BA7"/>
    <w:rsid w:val="009D69A0"/>
    <w:rsid w:val="009E23D8"/>
    <w:rsid w:val="009E6C42"/>
    <w:rsid w:val="009F3C40"/>
    <w:rsid w:val="009F5018"/>
    <w:rsid w:val="009F6EA3"/>
    <w:rsid w:val="00A05E98"/>
    <w:rsid w:val="00A16389"/>
    <w:rsid w:val="00A17D43"/>
    <w:rsid w:val="00A24402"/>
    <w:rsid w:val="00A253AF"/>
    <w:rsid w:val="00A35F43"/>
    <w:rsid w:val="00A45ED0"/>
    <w:rsid w:val="00A4676E"/>
    <w:rsid w:val="00A514F5"/>
    <w:rsid w:val="00A532E4"/>
    <w:rsid w:val="00A55916"/>
    <w:rsid w:val="00A64D9B"/>
    <w:rsid w:val="00A66ABE"/>
    <w:rsid w:val="00A75C4A"/>
    <w:rsid w:val="00A81E11"/>
    <w:rsid w:val="00A913BF"/>
    <w:rsid w:val="00A94AD0"/>
    <w:rsid w:val="00A94FCD"/>
    <w:rsid w:val="00AA0815"/>
    <w:rsid w:val="00AA08BC"/>
    <w:rsid w:val="00AA1B21"/>
    <w:rsid w:val="00AA3D3B"/>
    <w:rsid w:val="00AC098E"/>
    <w:rsid w:val="00AC2643"/>
    <w:rsid w:val="00AC41BB"/>
    <w:rsid w:val="00AC68F2"/>
    <w:rsid w:val="00AD0A12"/>
    <w:rsid w:val="00AD3FC3"/>
    <w:rsid w:val="00AD4278"/>
    <w:rsid w:val="00AE041C"/>
    <w:rsid w:val="00AE11EA"/>
    <w:rsid w:val="00AE482A"/>
    <w:rsid w:val="00AE5074"/>
    <w:rsid w:val="00AE5FB5"/>
    <w:rsid w:val="00AF1458"/>
    <w:rsid w:val="00AF4454"/>
    <w:rsid w:val="00AF48E6"/>
    <w:rsid w:val="00B01E28"/>
    <w:rsid w:val="00B14C7F"/>
    <w:rsid w:val="00B14F7D"/>
    <w:rsid w:val="00B15EB6"/>
    <w:rsid w:val="00B17F2C"/>
    <w:rsid w:val="00B23596"/>
    <w:rsid w:val="00B23F05"/>
    <w:rsid w:val="00B26302"/>
    <w:rsid w:val="00B27239"/>
    <w:rsid w:val="00B27A73"/>
    <w:rsid w:val="00B31592"/>
    <w:rsid w:val="00B35F8D"/>
    <w:rsid w:val="00B36E05"/>
    <w:rsid w:val="00B37514"/>
    <w:rsid w:val="00B41F1C"/>
    <w:rsid w:val="00B421CE"/>
    <w:rsid w:val="00B52A68"/>
    <w:rsid w:val="00B57380"/>
    <w:rsid w:val="00B57F91"/>
    <w:rsid w:val="00B608A2"/>
    <w:rsid w:val="00B705C9"/>
    <w:rsid w:val="00B70F7C"/>
    <w:rsid w:val="00B75074"/>
    <w:rsid w:val="00B77649"/>
    <w:rsid w:val="00B81768"/>
    <w:rsid w:val="00B81C23"/>
    <w:rsid w:val="00B932AC"/>
    <w:rsid w:val="00B93945"/>
    <w:rsid w:val="00B97B2D"/>
    <w:rsid w:val="00BA07DD"/>
    <w:rsid w:val="00BA0DF8"/>
    <w:rsid w:val="00BA39CF"/>
    <w:rsid w:val="00BA5BF0"/>
    <w:rsid w:val="00BA6D3A"/>
    <w:rsid w:val="00BB2809"/>
    <w:rsid w:val="00BB4313"/>
    <w:rsid w:val="00BB79E7"/>
    <w:rsid w:val="00BB7E7B"/>
    <w:rsid w:val="00BC26C6"/>
    <w:rsid w:val="00BC7B48"/>
    <w:rsid w:val="00BD3C7F"/>
    <w:rsid w:val="00BD4665"/>
    <w:rsid w:val="00BE0004"/>
    <w:rsid w:val="00BE235F"/>
    <w:rsid w:val="00BE5CC7"/>
    <w:rsid w:val="00BF2FFD"/>
    <w:rsid w:val="00BF378F"/>
    <w:rsid w:val="00C01418"/>
    <w:rsid w:val="00C057E5"/>
    <w:rsid w:val="00C11120"/>
    <w:rsid w:val="00C156C3"/>
    <w:rsid w:val="00C15B49"/>
    <w:rsid w:val="00C17A61"/>
    <w:rsid w:val="00C25038"/>
    <w:rsid w:val="00C26737"/>
    <w:rsid w:val="00C2752D"/>
    <w:rsid w:val="00C313D5"/>
    <w:rsid w:val="00C3241D"/>
    <w:rsid w:val="00C33E83"/>
    <w:rsid w:val="00C368E4"/>
    <w:rsid w:val="00C40223"/>
    <w:rsid w:val="00C42FA2"/>
    <w:rsid w:val="00C44297"/>
    <w:rsid w:val="00C45A78"/>
    <w:rsid w:val="00C50FA6"/>
    <w:rsid w:val="00C53123"/>
    <w:rsid w:val="00C536D4"/>
    <w:rsid w:val="00C538D4"/>
    <w:rsid w:val="00C54FE5"/>
    <w:rsid w:val="00C5561C"/>
    <w:rsid w:val="00C60CAF"/>
    <w:rsid w:val="00C63542"/>
    <w:rsid w:val="00C700BC"/>
    <w:rsid w:val="00C75288"/>
    <w:rsid w:val="00C82807"/>
    <w:rsid w:val="00C8296C"/>
    <w:rsid w:val="00C83622"/>
    <w:rsid w:val="00C862CE"/>
    <w:rsid w:val="00C93E82"/>
    <w:rsid w:val="00C94BC9"/>
    <w:rsid w:val="00C977D9"/>
    <w:rsid w:val="00CA03D9"/>
    <w:rsid w:val="00CA04F2"/>
    <w:rsid w:val="00CA0AE5"/>
    <w:rsid w:val="00CA1039"/>
    <w:rsid w:val="00CA1509"/>
    <w:rsid w:val="00CA1C08"/>
    <w:rsid w:val="00CA60A1"/>
    <w:rsid w:val="00CA64A1"/>
    <w:rsid w:val="00CA6680"/>
    <w:rsid w:val="00CA7B42"/>
    <w:rsid w:val="00CB7BC9"/>
    <w:rsid w:val="00CC191B"/>
    <w:rsid w:val="00CC4F99"/>
    <w:rsid w:val="00CC5B6E"/>
    <w:rsid w:val="00CD2BFE"/>
    <w:rsid w:val="00CD7B44"/>
    <w:rsid w:val="00CE09B0"/>
    <w:rsid w:val="00CE554F"/>
    <w:rsid w:val="00CF2FD0"/>
    <w:rsid w:val="00CF4AB6"/>
    <w:rsid w:val="00CF7EC2"/>
    <w:rsid w:val="00D020BC"/>
    <w:rsid w:val="00D04C43"/>
    <w:rsid w:val="00D0671C"/>
    <w:rsid w:val="00D12425"/>
    <w:rsid w:val="00D13955"/>
    <w:rsid w:val="00D362AB"/>
    <w:rsid w:val="00D402F6"/>
    <w:rsid w:val="00D43B1E"/>
    <w:rsid w:val="00D458A1"/>
    <w:rsid w:val="00D51471"/>
    <w:rsid w:val="00D577DA"/>
    <w:rsid w:val="00D62140"/>
    <w:rsid w:val="00D6381A"/>
    <w:rsid w:val="00D7448B"/>
    <w:rsid w:val="00D812D0"/>
    <w:rsid w:val="00D84B3E"/>
    <w:rsid w:val="00D859EA"/>
    <w:rsid w:val="00D87D74"/>
    <w:rsid w:val="00D95361"/>
    <w:rsid w:val="00DB19B5"/>
    <w:rsid w:val="00DB2A8C"/>
    <w:rsid w:val="00DB35F1"/>
    <w:rsid w:val="00DB531E"/>
    <w:rsid w:val="00DB7151"/>
    <w:rsid w:val="00DC02C7"/>
    <w:rsid w:val="00DC36B5"/>
    <w:rsid w:val="00DC473D"/>
    <w:rsid w:val="00DC6004"/>
    <w:rsid w:val="00DD1559"/>
    <w:rsid w:val="00DD2501"/>
    <w:rsid w:val="00DD6E50"/>
    <w:rsid w:val="00DE2D22"/>
    <w:rsid w:val="00DF09D3"/>
    <w:rsid w:val="00E01519"/>
    <w:rsid w:val="00E02F8B"/>
    <w:rsid w:val="00E06D08"/>
    <w:rsid w:val="00E10515"/>
    <w:rsid w:val="00E113C9"/>
    <w:rsid w:val="00E14945"/>
    <w:rsid w:val="00E25291"/>
    <w:rsid w:val="00E321FC"/>
    <w:rsid w:val="00E34EDE"/>
    <w:rsid w:val="00E35328"/>
    <w:rsid w:val="00E45811"/>
    <w:rsid w:val="00E45998"/>
    <w:rsid w:val="00E45BE0"/>
    <w:rsid w:val="00E473C9"/>
    <w:rsid w:val="00E479CD"/>
    <w:rsid w:val="00E512B4"/>
    <w:rsid w:val="00E51373"/>
    <w:rsid w:val="00E516E0"/>
    <w:rsid w:val="00E51722"/>
    <w:rsid w:val="00E60ED5"/>
    <w:rsid w:val="00E75C1F"/>
    <w:rsid w:val="00E82914"/>
    <w:rsid w:val="00E84088"/>
    <w:rsid w:val="00E85ED3"/>
    <w:rsid w:val="00E91925"/>
    <w:rsid w:val="00EA153D"/>
    <w:rsid w:val="00EA2712"/>
    <w:rsid w:val="00EA2CA8"/>
    <w:rsid w:val="00EA3DB1"/>
    <w:rsid w:val="00EA67A4"/>
    <w:rsid w:val="00EA76CB"/>
    <w:rsid w:val="00EB1840"/>
    <w:rsid w:val="00EC0920"/>
    <w:rsid w:val="00EC53A8"/>
    <w:rsid w:val="00ED1874"/>
    <w:rsid w:val="00ED193E"/>
    <w:rsid w:val="00EE145F"/>
    <w:rsid w:val="00EE1633"/>
    <w:rsid w:val="00EE1C88"/>
    <w:rsid w:val="00EE734C"/>
    <w:rsid w:val="00EF24B6"/>
    <w:rsid w:val="00EF4432"/>
    <w:rsid w:val="00EF5C49"/>
    <w:rsid w:val="00EF735F"/>
    <w:rsid w:val="00F13E17"/>
    <w:rsid w:val="00F15603"/>
    <w:rsid w:val="00F15872"/>
    <w:rsid w:val="00F22EE3"/>
    <w:rsid w:val="00F2450C"/>
    <w:rsid w:val="00F318DD"/>
    <w:rsid w:val="00F32FC7"/>
    <w:rsid w:val="00F34DC9"/>
    <w:rsid w:val="00F3662C"/>
    <w:rsid w:val="00F44283"/>
    <w:rsid w:val="00F46956"/>
    <w:rsid w:val="00F47CF8"/>
    <w:rsid w:val="00F5069B"/>
    <w:rsid w:val="00F52BA6"/>
    <w:rsid w:val="00F53BC2"/>
    <w:rsid w:val="00F53FC0"/>
    <w:rsid w:val="00F54134"/>
    <w:rsid w:val="00F65A27"/>
    <w:rsid w:val="00F65FF6"/>
    <w:rsid w:val="00F73CE8"/>
    <w:rsid w:val="00F741C6"/>
    <w:rsid w:val="00F76122"/>
    <w:rsid w:val="00F83326"/>
    <w:rsid w:val="00F8399E"/>
    <w:rsid w:val="00F83D77"/>
    <w:rsid w:val="00F84341"/>
    <w:rsid w:val="00F85315"/>
    <w:rsid w:val="00F90702"/>
    <w:rsid w:val="00F91121"/>
    <w:rsid w:val="00F913E7"/>
    <w:rsid w:val="00F9145D"/>
    <w:rsid w:val="00F929B0"/>
    <w:rsid w:val="00F94D68"/>
    <w:rsid w:val="00F97550"/>
    <w:rsid w:val="00F97819"/>
    <w:rsid w:val="00FA1ED7"/>
    <w:rsid w:val="00FA5108"/>
    <w:rsid w:val="00FB0D0B"/>
    <w:rsid w:val="00FB40AF"/>
    <w:rsid w:val="00FB607A"/>
    <w:rsid w:val="00FB6AC8"/>
    <w:rsid w:val="00FB788B"/>
    <w:rsid w:val="00FB7F28"/>
    <w:rsid w:val="00FC1465"/>
    <w:rsid w:val="00FC67DA"/>
    <w:rsid w:val="00FC75EF"/>
    <w:rsid w:val="00FD143D"/>
    <w:rsid w:val="00FD3CAF"/>
    <w:rsid w:val="00FD5D77"/>
    <w:rsid w:val="00FE0F02"/>
    <w:rsid w:val="00FE601B"/>
    <w:rsid w:val="00FF1D23"/>
    <w:rsid w:val="00FF2ECC"/>
    <w:rsid w:val="00FF49FD"/>
    <w:rsid w:val="0138000C"/>
    <w:rsid w:val="01E23D57"/>
    <w:rsid w:val="04392979"/>
    <w:rsid w:val="04C9405D"/>
    <w:rsid w:val="0557AE8F"/>
    <w:rsid w:val="0557DCFE"/>
    <w:rsid w:val="08385D33"/>
    <w:rsid w:val="0842DD16"/>
    <w:rsid w:val="08865526"/>
    <w:rsid w:val="099AB4B4"/>
    <w:rsid w:val="09C7E182"/>
    <w:rsid w:val="0A39FB3A"/>
    <w:rsid w:val="0C169BBE"/>
    <w:rsid w:val="0CE2553B"/>
    <w:rsid w:val="0DD3D964"/>
    <w:rsid w:val="0EA67299"/>
    <w:rsid w:val="11039DA7"/>
    <w:rsid w:val="140CCD00"/>
    <w:rsid w:val="14509352"/>
    <w:rsid w:val="171B6F89"/>
    <w:rsid w:val="182B7D79"/>
    <w:rsid w:val="185F04A3"/>
    <w:rsid w:val="1B562FFB"/>
    <w:rsid w:val="1B9E504D"/>
    <w:rsid w:val="1BFEDCCA"/>
    <w:rsid w:val="1D20BE0C"/>
    <w:rsid w:val="1DAC08D7"/>
    <w:rsid w:val="1DC9C30A"/>
    <w:rsid w:val="240DA104"/>
    <w:rsid w:val="2465C42B"/>
    <w:rsid w:val="26EEFD06"/>
    <w:rsid w:val="273AB9C5"/>
    <w:rsid w:val="28B0334C"/>
    <w:rsid w:val="2A2C3B20"/>
    <w:rsid w:val="2A850230"/>
    <w:rsid w:val="2AA659E8"/>
    <w:rsid w:val="2C1E3D16"/>
    <w:rsid w:val="2C5D1D8B"/>
    <w:rsid w:val="2DA77DA4"/>
    <w:rsid w:val="2FB6F068"/>
    <w:rsid w:val="30D5516A"/>
    <w:rsid w:val="324FF2AE"/>
    <w:rsid w:val="32E5A355"/>
    <w:rsid w:val="332934AD"/>
    <w:rsid w:val="332F65AB"/>
    <w:rsid w:val="335B9412"/>
    <w:rsid w:val="3729938A"/>
    <w:rsid w:val="373E3462"/>
    <w:rsid w:val="37FE8911"/>
    <w:rsid w:val="3B2772F6"/>
    <w:rsid w:val="3B61EEA0"/>
    <w:rsid w:val="3C4354D1"/>
    <w:rsid w:val="3C5A425B"/>
    <w:rsid w:val="3C675E98"/>
    <w:rsid w:val="3CBBC303"/>
    <w:rsid w:val="3CF63076"/>
    <w:rsid w:val="3DF55CB5"/>
    <w:rsid w:val="3EC2D676"/>
    <w:rsid w:val="3F4A2D6E"/>
    <w:rsid w:val="3F713166"/>
    <w:rsid w:val="4132A5C6"/>
    <w:rsid w:val="41536FEE"/>
    <w:rsid w:val="41692CB1"/>
    <w:rsid w:val="426536A1"/>
    <w:rsid w:val="426697A9"/>
    <w:rsid w:val="442D0817"/>
    <w:rsid w:val="4454EA29"/>
    <w:rsid w:val="452C1C07"/>
    <w:rsid w:val="4558344A"/>
    <w:rsid w:val="45695344"/>
    <w:rsid w:val="461E846C"/>
    <w:rsid w:val="4640EF3E"/>
    <w:rsid w:val="4759C8CC"/>
    <w:rsid w:val="482A625B"/>
    <w:rsid w:val="48667BBE"/>
    <w:rsid w:val="4899CE66"/>
    <w:rsid w:val="4994A6A9"/>
    <w:rsid w:val="4A57B26F"/>
    <w:rsid w:val="4B337966"/>
    <w:rsid w:val="4BFBD7DE"/>
    <w:rsid w:val="4CD90D9D"/>
    <w:rsid w:val="4E42F721"/>
    <w:rsid w:val="505802F9"/>
    <w:rsid w:val="50D5036B"/>
    <w:rsid w:val="52025514"/>
    <w:rsid w:val="52910F70"/>
    <w:rsid w:val="52ED345A"/>
    <w:rsid w:val="55186AB3"/>
    <w:rsid w:val="56D4756D"/>
    <w:rsid w:val="5798993E"/>
    <w:rsid w:val="57EBC553"/>
    <w:rsid w:val="5919EAF4"/>
    <w:rsid w:val="5924AB40"/>
    <w:rsid w:val="592812B8"/>
    <w:rsid w:val="5A298852"/>
    <w:rsid w:val="5AB9B233"/>
    <w:rsid w:val="5AF7E15D"/>
    <w:rsid w:val="5B615113"/>
    <w:rsid w:val="5BDB1D8E"/>
    <w:rsid w:val="604B52AD"/>
    <w:rsid w:val="61269F50"/>
    <w:rsid w:val="635A89D4"/>
    <w:rsid w:val="6424AF0B"/>
    <w:rsid w:val="6450A4CD"/>
    <w:rsid w:val="658A461B"/>
    <w:rsid w:val="65E7CC2B"/>
    <w:rsid w:val="673C94FB"/>
    <w:rsid w:val="68F6B968"/>
    <w:rsid w:val="69386737"/>
    <w:rsid w:val="6A1D0443"/>
    <w:rsid w:val="6D10581D"/>
    <w:rsid w:val="6D6D25A5"/>
    <w:rsid w:val="6E4672FE"/>
    <w:rsid w:val="70FBDEB1"/>
    <w:rsid w:val="72A763A0"/>
    <w:rsid w:val="7385B2C8"/>
    <w:rsid w:val="739C05BE"/>
    <w:rsid w:val="7415D0CA"/>
    <w:rsid w:val="75CFE7F7"/>
    <w:rsid w:val="761A26D6"/>
    <w:rsid w:val="77B744A8"/>
    <w:rsid w:val="7B13B14E"/>
    <w:rsid w:val="7C9AE2A3"/>
    <w:rsid w:val="7CF94502"/>
    <w:rsid w:val="7EC6B44C"/>
    <w:rsid w:val="7ECCA6FC"/>
    <w:rsid w:val="7FBB8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41B1E57"/>
  <w15:chartTrackingRefBased/>
  <w15:docId w15:val="{63E844A1-0BE8-4893-AF86-0E16085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semiHidden="1" w:uiPriority="8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076C23"/>
    <w:pPr>
      <w:spacing w:after="120" w:line="360" w:lineRule="auto"/>
    </w:pPr>
    <w:rPr>
      <w:noProof/>
      <w:sz w:val="24"/>
    </w:rPr>
  </w:style>
  <w:style w:type="paragraph" w:styleId="Titre1">
    <w:name w:val="heading 1"/>
    <w:basedOn w:val="Normal"/>
    <w:next w:val="Normal"/>
    <w:link w:val="Titre1Car"/>
    <w:uiPriority w:val="8"/>
    <w:qFormat/>
    <w:rsid w:val="002D5643"/>
    <w:pPr>
      <w:keepNext/>
      <w:pageBreakBefore/>
      <w:numPr>
        <w:numId w:val="8"/>
      </w:numPr>
      <w:pBdr>
        <w:bottom w:val="single" w:sz="8" w:space="5" w:color="FBE216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FBE216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97D78"/>
    <w:pPr>
      <w:keepNext/>
      <w:numPr>
        <w:ilvl w:val="1"/>
        <w:numId w:val="8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CA6680"/>
    <w:pPr>
      <w:keepNext/>
      <w:numPr>
        <w:ilvl w:val="2"/>
        <w:numId w:val="8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CA6680"/>
    <w:pPr>
      <w:keepNext/>
      <w:numPr>
        <w:ilvl w:val="3"/>
        <w:numId w:val="8"/>
      </w:numPr>
      <w:suppressAutoHyphens/>
      <w:spacing w:before="300" w:after="16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CA6680"/>
    <w:pPr>
      <w:keepNext/>
      <w:numPr>
        <w:ilvl w:val="4"/>
        <w:numId w:val="8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CA6680"/>
    <w:pPr>
      <w:keepNext/>
      <w:numPr>
        <w:ilvl w:val="5"/>
        <w:numId w:val="8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CA04F2"/>
    <w:pPr>
      <w:keepNext/>
      <w:numPr>
        <w:ilvl w:val="6"/>
        <w:numId w:val="8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6DC6DA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A04F2"/>
    <w:pPr>
      <w:keepNext/>
      <w:numPr>
        <w:ilvl w:val="7"/>
        <w:numId w:val="8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6DC6DA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A04F2"/>
    <w:pPr>
      <w:keepNext/>
      <w:numPr>
        <w:ilvl w:val="8"/>
        <w:numId w:val="8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6DC6DA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semiHidden/>
    <w:unhideWhenUsed/>
    <w:rsid w:val="00E34EDE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FBE216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9A22AF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C0141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">
    <w:name w:val="Hyperlink"/>
    <w:basedOn w:val="Policepardfaut"/>
    <w:uiPriority w:val="99"/>
    <w:unhideWhenUsed/>
    <w:rsid w:val="00CA04F2"/>
    <w:rPr>
      <w:color w:val="FFFF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04F2"/>
    <w:rPr>
      <w:color w:val="FFFFFF" w:themeColor="followedHyperlink"/>
      <w:u w:val="single"/>
    </w:rPr>
  </w:style>
  <w:style w:type="character" w:styleId="Emphaseple">
    <w:name w:val="Subtle Emphasis"/>
    <w:basedOn w:val="Policepardfaut"/>
    <w:uiPriority w:val="19"/>
    <w:semiHidden/>
    <w:rsid w:val="00CA04F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semiHidden/>
    <w:qFormat/>
    <w:rsid w:val="00CA04F2"/>
    <w:pPr>
      <w:pBdr>
        <w:top w:val="single" w:sz="4" w:space="10" w:color="FBE216" w:themeColor="accent1"/>
        <w:bottom w:val="single" w:sz="4" w:space="10" w:color="FBE216" w:themeColor="accent1"/>
      </w:pBdr>
      <w:spacing w:before="360" w:after="360"/>
      <w:ind w:left="864" w:right="864"/>
      <w:jc w:val="center"/>
    </w:pPr>
    <w:rPr>
      <w:i/>
      <w:iCs/>
      <w:color w:val="FBE21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A04F2"/>
    <w:rPr>
      <w:i/>
      <w:iCs/>
      <w:color w:val="FBE216" w:themeColor="accent1"/>
    </w:rPr>
  </w:style>
  <w:style w:type="paragraph" w:styleId="Paragraphedeliste">
    <w:name w:val="List Paragraph"/>
    <w:basedOn w:val="Normal"/>
    <w:uiPriority w:val="34"/>
    <w:qFormat/>
    <w:rsid w:val="00CA04F2"/>
    <w:pPr>
      <w:ind w:left="720"/>
      <w:contextualSpacing/>
    </w:pPr>
  </w:style>
  <w:style w:type="character" w:styleId="Rfrenceintense">
    <w:name w:val="Intense Reference"/>
    <w:basedOn w:val="Policepardfaut"/>
    <w:uiPriority w:val="32"/>
    <w:semiHidden/>
    <w:qFormat/>
    <w:rsid w:val="00CA04F2"/>
    <w:rPr>
      <w:b/>
      <w:bCs/>
      <w:smallCaps/>
      <w:color w:val="FBE216" w:themeColor="accent1"/>
      <w:spacing w:val="5"/>
    </w:rPr>
  </w:style>
  <w:style w:type="character" w:styleId="Titredulivre">
    <w:name w:val="Book Title"/>
    <w:basedOn w:val="Policepardfaut"/>
    <w:uiPriority w:val="33"/>
    <w:semiHidden/>
    <w:qFormat/>
    <w:rsid w:val="00CA04F2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semiHidden/>
    <w:qFormat/>
    <w:rsid w:val="00CA04F2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semiHidden/>
    <w:qFormat/>
    <w:rsid w:val="00CA04F2"/>
    <w:rPr>
      <w:i/>
      <w:iCs/>
      <w:color w:val="FBE216" w:themeColor="accent1"/>
    </w:rPr>
  </w:style>
  <w:style w:type="paragraph" w:styleId="Sansinterligne">
    <w:name w:val="No Spacing"/>
    <w:uiPriority w:val="1"/>
    <w:semiHidden/>
    <w:rsid w:val="00CA04F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semiHidden/>
    <w:rsid w:val="00CA04F2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FBE216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semiHidden/>
    <w:rsid w:val="00CA04F2"/>
    <w:rPr>
      <w:rFonts w:eastAsiaTheme="minorEastAsia"/>
      <w:caps/>
      <w:color w:val="FBE216" w:themeColor="accent1"/>
      <w:sz w:val="40"/>
    </w:rPr>
  </w:style>
  <w:style w:type="character" w:styleId="Accentuation">
    <w:name w:val="Emphasis"/>
    <w:basedOn w:val="Policepardfaut"/>
    <w:uiPriority w:val="20"/>
    <w:semiHidden/>
    <w:qFormat/>
    <w:rsid w:val="00CA04F2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semiHidden/>
    <w:qFormat/>
    <w:rsid w:val="00901F40"/>
    <w:pPr>
      <w:suppressAutoHyphens/>
      <w:spacing w:before="240" w:after="240"/>
      <w:ind w:left="1701" w:right="1701"/>
    </w:pPr>
    <w:rPr>
      <w:i/>
      <w:iCs/>
      <w:color w:val="FBE216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semiHidden/>
    <w:rsid w:val="00901F40"/>
    <w:rPr>
      <w:i/>
      <w:iCs/>
      <w:color w:val="FBE216" w:themeColor="accent1"/>
      <w:sz w:val="33"/>
    </w:rPr>
  </w:style>
  <w:style w:type="character" w:styleId="lev">
    <w:name w:val="Strong"/>
    <w:basedOn w:val="Policepardfaut"/>
    <w:semiHidden/>
    <w:rsid w:val="00CA04F2"/>
    <w:rPr>
      <w:b/>
      <w:bCs/>
    </w:rPr>
  </w:style>
  <w:style w:type="paragraph" w:styleId="En-tte">
    <w:name w:val="header"/>
    <w:basedOn w:val="Normal"/>
    <w:link w:val="En-tteCar"/>
    <w:uiPriority w:val="49"/>
    <w:semiHidden/>
    <w:rsid w:val="00C45A7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AFA5D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semiHidden/>
    <w:rsid w:val="00C45A78"/>
    <w:rPr>
      <w:rFonts w:asciiTheme="majorHAnsi" w:hAnsiTheme="majorHAnsi"/>
      <w:caps/>
      <w:color w:val="AFA5D1" w:themeColor="accent2"/>
      <w:sz w:val="23"/>
    </w:rPr>
  </w:style>
  <w:style w:type="paragraph" w:styleId="Pieddepage">
    <w:name w:val="footer"/>
    <w:basedOn w:val="Normal"/>
    <w:link w:val="PieddepageCar"/>
    <w:uiPriority w:val="54"/>
    <w:semiHidden/>
    <w:rsid w:val="00C53123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semiHidden/>
    <w:rsid w:val="00C53123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F53FC0"/>
    <w:p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04F2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04F2"/>
    <w:rPr>
      <w:color w:val="AFA5D1" w:themeColor="accen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04F2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8"/>
    <w:rsid w:val="002D5643"/>
    <w:rPr>
      <w:rFonts w:eastAsiaTheme="majorEastAsia" w:cstheme="majorBidi"/>
      <w:b/>
      <w:caps/>
      <w:color w:val="FBE216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7D7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6680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A6680"/>
    <w:rPr>
      <w:rFonts w:asciiTheme="majorHAnsi" w:eastAsiaTheme="majorEastAsia" w:hAnsiTheme="majorHAnsi" w:cstheme="majorBidi"/>
      <w:iCs/>
      <w:color w:val="AFA5D1" w:themeColor="accen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3A7E07"/>
    <w:rPr>
      <w:rFonts w:asciiTheme="majorHAnsi" w:eastAsiaTheme="majorEastAsia" w:hAnsiTheme="majorHAnsi" w:cstheme="majorBidi"/>
      <w:i/>
      <w:color w:val="AFA5D1" w:themeColor="accen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A6680"/>
    <w:rPr>
      <w:rFonts w:asciiTheme="majorHAnsi" w:eastAsiaTheme="majorEastAsia" w:hAnsiTheme="majorHAnsi" w:cstheme="majorBidi"/>
      <w:i/>
      <w:color w:val="AFA5D1" w:themeColor="accen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CA04F2"/>
    <w:rPr>
      <w:rFonts w:asciiTheme="majorHAnsi" w:eastAsiaTheme="majorEastAsia" w:hAnsiTheme="majorHAnsi" w:cstheme="majorBidi"/>
      <w:iCs/>
      <w:color w:val="6DC6DA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CA04F2"/>
    <w:rPr>
      <w:rFonts w:asciiTheme="majorHAnsi" w:eastAsiaTheme="majorEastAsia" w:hAnsiTheme="majorHAnsi" w:cstheme="majorBidi"/>
      <w:color w:val="6DC6DA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A04F2"/>
    <w:rPr>
      <w:rFonts w:asciiTheme="majorHAnsi" w:eastAsiaTheme="majorEastAsia" w:hAnsiTheme="majorHAnsi" w:cstheme="majorBidi"/>
      <w:iCs/>
      <w:color w:val="6DC6DA" w:themeColor="accent3"/>
      <w:sz w:val="18"/>
      <w:szCs w:val="21"/>
    </w:rPr>
  </w:style>
  <w:style w:type="paragraph" w:styleId="Listepuces2">
    <w:name w:val="List Bullet 2"/>
    <w:aliases w:val="Puce 2"/>
    <w:basedOn w:val="Normal"/>
    <w:uiPriority w:val="24"/>
    <w:unhideWhenUsed/>
    <w:qFormat/>
    <w:rsid w:val="00F53FC0"/>
    <w:p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F53FC0"/>
    <w:pPr>
      <w:spacing w:before="80" w:after="80" w:line="216" w:lineRule="auto"/>
    </w:pPr>
  </w:style>
  <w:style w:type="paragraph" w:styleId="Titre">
    <w:name w:val="Title"/>
    <w:basedOn w:val="Normal"/>
    <w:next w:val="Normal"/>
    <w:link w:val="TitreCar"/>
    <w:uiPriority w:val="4"/>
    <w:semiHidden/>
    <w:rsid w:val="00CA04F2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FBE216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semiHidden/>
    <w:rsid w:val="00CA04F2"/>
    <w:rPr>
      <w:rFonts w:asciiTheme="majorHAnsi" w:eastAsiaTheme="majorEastAsia" w:hAnsiTheme="majorHAnsi" w:cstheme="majorBidi"/>
      <w:caps/>
      <w:color w:val="FBE216" w:themeColor="accent1"/>
      <w:kern w:val="28"/>
      <w:sz w:val="60"/>
      <w:szCs w:val="56"/>
    </w:rPr>
  </w:style>
  <w:style w:type="paragraph" w:styleId="Lgende">
    <w:name w:val="caption"/>
    <w:basedOn w:val="Normal"/>
    <w:next w:val="Normal"/>
    <w:uiPriority w:val="29"/>
    <w:qFormat/>
    <w:rsid w:val="00CA04F2"/>
    <w:pPr>
      <w:keepNext/>
      <w:suppressAutoHyphens/>
      <w:spacing w:before="360"/>
      <w:ind w:right="142"/>
    </w:pPr>
    <w:rPr>
      <w:i/>
      <w:iCs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CA04F2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CA04F2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CA04F2"/>
    <w:pPr>
      <w:numPr>
        <w:numId w:val="3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300860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CA04F2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CA04F2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C473D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F5F5F5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BE216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EF9D0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E34EDE"/>
    <w:pPr>
      <w:keepNext/>
      <w:suppressAutoHyphens/>
      <w:spacing w:after="0" w:line="216" w:lineRule="auto"/>
    </w:pPr>
    <w:rPr>
      <w:rFonts w:asciiTheme="majorHAnsi" w:hAnsiTheme="majorHAnsi"/>
      <w:caps/>
      <w:color w:val="FBE216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E34EDE"/>
    <w:pPr>
      <w:keepNext/>
      <w:suppressAutoHyphens/>
      <w:spacing w:after="0" w:line="216" w:lineRule="auto"/>
    </w:pPr>
    <w:rPr>
      <w:rFonts w:asciiTheme="majorHAnsi" w:hAnsiTheme="majorHAnsi"/>
      <w:b/>
      <w:caps/>
      <w:color w:val="FBE216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CA04F2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9300B2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CA04F2"/>
    <w:pPr>
      <w:keepLines/>
      <w:numPr>
        <w:numId w:val="7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CA04F2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CA04F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E34EDE"/>
    <w:pPr>
      <w:keepNext/>
      <w:pBdr>
        <w:bottom w:val="single" w:sz="6" w:space="5" w:color="FBE216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E34EDE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300910"/>
    <w:pPr>
      <w:keepNext/>
      <w:keepLines/>
      <w:numPr>
        <w:numId w:val="21"/>
      </w:numPr>
      <w:pBdr>
        <w:top w:val="single" w:sz="8" w:space="2" w:color="FBE216" w:themeColor="accent1"/>
        <w:left w:val="single" w:sz="8" w:space="1" w:color="FBE216" w:themeColor="accent1"/>
        <w:bottom w:val="single" w:sz="8" w:space="1" w:color="FBE216" w:themeColor="accent1"/>
        <w:right w:val="single" w:sz="8" w:space="1" w:color="FBE216" w:themeColor="accent1"/>
      </w:pBdr>
      <w:shd w:val="clear" w:color="auto" w:fill="FDFDFD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FBE216" w:themeColor="accent1"/>
      <w:sz w:val="18"/>
    </w:rPr>
  </w:style>
  <w:style w:type="paragraph" w:customStyle="1" w:styleId="Encart1">
    <w:name w:val="Encart1"/>
    <w:basedOn w:val="Normal"/>
    <w:uiPriority w:val="35"/>
    <w:qFormat/>
    <w:rsid w:val="00CF7EC2"/>
    <w:pPr>
      <w:pBdr>
        <w:top w:val="single" w:sz="8" w:space="8" w:color="FBE216" w:themeColor="accent1"/>
        <w:left w:val="single" w:sz="8" w:space="8" w:color="FBE216" w:themeColor="accent1"/>
        <w:bottom w:val="single" w:sz="8" w:space="8" w:color="FBE216" w:themeColor="accent1"/>
        <w:right w:val="single" w:sz="8" w:space="8" w:color="FBE216" w:themeColor="accent1"/>
      </w:pBdr>
      <w:shd w:val="clear" w:color="auto" w:fill="FEF9D0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CA04F2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CA04F2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CA04F2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CA04F2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A04F2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CA04F2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1F04E2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CA04F2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CA04F2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EF5C49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CA04F2"/>
    <w:pPr>
      <w:numPr>
        <w:numId w:val="16"/>
      </w:numPr>
    </w:pPr>
  </w:style>
  <w:style w:type="paragraph" w:customStyle="1" w:styleId="Chapeau">
    <w:name w:val="Chapeau"/>
    <w:basedOn w:val="Normal"/>
    <w:next w:val="Normal"/>
    <w:uiPriority w:val="4"/>
    <w:qFormat/>
    <w:rsid w:val="00B52A6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CA04F2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5857C8"/>
    <w:pPr>
      <w:pBdr>
        <w:top w:val="single" w:sz="8" w:space="8" w:color="6DC6DA" w:themeColor="accent3"/>
        <w:left w:val="single" w:sz="8" w:space="8" w:color="6DC6DA" w:themeColor="accent3"/>
        <w:bottom w:val="single" w:sz="8" w:space="8" w:color="6DC6DA" w:themeColor="accent3"/>
        <w:right w:val="single" w:sz="8" w:space="8" w:color="6DC6DA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CA04F2"/>
    <w:pPr>
      <w:suppressAutoHyphens/>
      <w:spacing w:before="360" w:after="240"/>
      <w:ind w:left="709" w:right="709"/>
      <w:jc w:val="center"/>
    </w:pPr>
  </w:style>
  <w:style w:type="paragraph" w:customStyle="1" w:styleId="ExergueNumrotation">
    <w:name w:val="Exergue / Numérotation"/>
    <w:basedOn w:val="Normal"/>
    <w:semiHidden/>
    <w:rsid w:val="00CA04F2"/>
    <w:pPr>
      <w:spacing w:after="0" w:line="180" w:lineRule="auto"/>
      <w:jc w:val="center"/>
    </w:pPr>
    <w:rPr>
      <w:b/>
      <w:color w:val="FFFFFF" w:themeColor="background1"/>
    </w:rPr>
  </w:style>
  <w:style w:type="paragraph" w:customStyle="1" w:styleId="Filet">
    <w:name w:val="Filet"/>
    <w:basedOn w:val="Exergue"/>
    <w:next w:val="Exergue"/>
    <w:uiPriority w:val="33"/>
    <w:qFormat/>
    <w:rsid w:val="00CA04F2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CA04F2"/>
    <w:pPr>
      <w:pBdr>
        <w:top w:val="single" w:sz="8" w:space="1" w:color="F5F5F5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CA04F2"/>
    <w:pPr>
      <w:numPr>
        <w:numId w:val="4"/>
      </w:numPr>
      <w:suppressAutoHyphens/>
      <w:spacing w:before="2" w:after="2" w:line="216" w:lineRule="auto"/>
    </w:pPr>
    <w:rPr>
      <w:b/>
      <w:caps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857C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673C52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CA04F2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CA04F2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CA04F2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CA04F2"/>
    <w:pPr>
      <w:spacing w:after="0" w:line="240" w:lineRule="auto"/>
    </w:pPr>
    <w:tblPr/>
  </w:style>
  <w:style w:type="paragraph" w:styleId="Textedebulles">
    <w:name w:val="Balloon Text"/>
    <w:basedOn w:val="Normal"/>
    <w:link w:val="TextedebullesCar"/>
    <w:uiPriority w:val="99"/>
    <w:semiHidden/>
    <w:unhideWhenUsed/>
    <w:rsid w:val="00CA0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4F2"/>
    <w:rPr>
      <w:rFonts w:ascii="Segoe UI" w:hAnsi="Segoe UI" w:cs="Segoe UI"/>
      <w:color w:val="AFA5D1" w:themeColor="accent2"/>
      <w:sz w:val="18"/>
      <w:szCs w:val="18"/>
    </w:rPr>
  </w:style>
  <w:style w:type="paragraph" w:customStyle="1" w:styleId="Encart2">
    <w:name w:val="Encart2"/>
    <w:basedOn w:val="Encart1"/>
    <w:uiPriority w:val="38"/>
    <w:rsid w:val="00986B6B"/>
    <w:pPr>
      <w:shd w:val="clear" w:color="auto" w:fill="F2F2F2" w:themeFill="background1" w:themeFillShade="F2"/>
    </w:pPr>
  </w:style>
  <w:style w:type="character" w:styleId="Textedelespacerserv">
    <w:name w:val="Placeholder Text"/>
    <w:basedOn w:val="Policepardfaut"/>
    <w:uiPriority w:val="99"/>
    <w:semiHidden/>
    <w:rsid w:val="00CA0AE5"/>
    <w:rPr>
      <w:color w:val="808080"/>
    </w:rPr>
  </w:style>
  <w:style w:type="paragraph" w:customStyle="1" w:styleId="EncPuce2">
    <w:name w:val="Enc.Puce2"/>
    <w:basedOn w:val="Encart2"/>
    <w:uiPriority w:val="39"/>
    <w:rsid w:val="00CA04F2"/>
    <w:pPr>
      <w:numPr>
        <w:numId w:val="17"/>
      </w:numPr>
    </w:pPr>
  </w:style>
  <w:style w:type="paragraph" w:customStyle="1" w:styleId="EncTitre1">
    <w:name w:val="Enc.Titre1"/>
    <w:basedOn w:val="Encart1"/>
    <w:uiPriority w:val="34"/>
    <w:qFormat/>
    <w:rsid w:val="00CA04F2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CA04F2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CA04F2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CA04F2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634D8E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AFA5D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C568B"/>
    <w:rPr>
      <w:color w:val="605E5C"/>
      <w:shd w:val="clear" w:color="auto" w:fill="E1DFDD"/>
    </w:rPr>
  </w:style>
  <w:style w:type="paragraph" w:customStyle="1" w:styleId="Default">
    <w:name w:val="Default"/>
    <w:rsid w:val="00DB19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sdetexte">
    <w:name w:val="Body Text"/>
    <w:basedOn w:val="Normal"/>
    <w:link w:val="CorpsdetexteCar"/>
    <w:autoRedefine/>
    <w:rsid w:val="00DB19B5"/>
    <w:pPr>
      <w:spacing w:after="0"/>
    </w:pPr>
    <w:rPr>
      <w:rFonts w:ascii="Arial" w:eastAsia="Times New Roman" w:hAnsi="Arial" w:cs="Times New Roman"/>
      <w:noProof w:val="0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B19B5"/>
    <w:rPr>
      <w:rFonts w:ascii="Arial" w:eastAsia="Times New Roman" w:hAnsi="Arial" w:cs="Times New Roman"/>
      <w:sz w:val="20"/>
      <w:szCs w:val="20"/>
      <w:lang w:eastAsia="fr-FR"/>
    </w:rPr>
  </w:style>
  <w:style w:type="table" w:styleId="Grilledetableauclaire">
    <w:name w:val="Grid Table Light"/>
    <w:basedOn w:val="TableauNormal"/>
    <w:uiPriority w:val="40"/>
    <w:rsid w:val="004F09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1">
    <w:name w:val="Grid Table 6 Colorful Accent 1"/>
    <w:basedOn w:val="TableauNormal"/>
    <w:uiPriority w:val="51"/>
    <w:rsid w:val="00BE0004"/>
    <w:pPr>
      <w:spacing w:after="0" w:line="240" w:lineRule="auto"/>
    </w:pPr>
    <w:rPr>
      <w:color w:val="C8B303" w:themeColor="accent1" w:themeShade="BF"/>
    </w:rPr>
    <w:tblPr>
      <w:tblStyleRowBandSize w:val="1"/>
      <w:tblStyleColBandSize w:val="1"/>
      <w:tblBorders>
        <w:top w:val="single" w:sz="4" w:space="0" w:color="FCED73" w:themeColor="accent1" w:themeTint="99"/>
        <w:left w:val="single" w:sz="4" w:space="0" w:color="FCED73" w:themeColor="accent1" w:themeTint="99"/>
        <w:bottom w:val="single" w:sz="4" w:space="0" w:color="FCED73" w:themeColor="accent1" w:themeTint="99"/>
        <w:right w:val="single" w:sz="4" w:space="0" w:color="FCED73" w:themeColor="accent1" w:themeTint="99"/>
        <w:insideH w:val="single" w:sz="4" w:space="0" w:color="FCED73" w:themeColor="accent1" w:themeTint="99"/>
        <w:insideV w:val="single" w:sz="4" w:space="0" w:color="FCED7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CED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D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D0" w:themeFill="accent1" w:themeFillTint="33"/>
      </w:tcPr>
    </w:tblStylePr>
    <w:tblStylePr w:type="band1Horz">
      <w:tblPr/>
      <w:tcPr>
        <w:shd w:val="clear" w:color="auto" w:fill="FEF9D0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BE0004"/>
    <w:pPr>
      <w:spacing w:after="0" w:line="240" w:lineRule="auto"/>
    </w:pPr>
    <w:tblPr>
      <w:tblStyleRowBandSize w:val="1"/>
      <w:tblStyleColBandSize w:val="1"/>
      <w:tblBorders>
        <w:top w:val="single" w:sz="2" w:space="0" w:color="FCED73" w:themeColor="accent1" w:themeTint="99"/>
        <w:bottom w:val="single" w:sz="2" w:space="0" w:color="FCED73" w:themeColor="accent1" w:themeTint="99"/>
        <w:insideH w:val="single" w:sz="2" w:space="0" w:color="FCED73" w:themeColor="accent1" w:themeTint="99"/>
        <w:insideV w:val="single" w:sz="2" w:space="0" w:color="FCED7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D7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D7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D0" w:themeFill="accent1" w:themeFillTint="33"/>
      </w:tcPr>
    </w:tblStylePr>
    <w:tblStylePr w:type="band1Horz">
      <w:tblPr/>
      <w:tcPr>
        <w:shd w:val="clear" w:color="auto" w:fill="FEF9D0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BE0004"/>
    <w:pPr>
      <w:spacing w:after="0" w:line="240" w:lineRule="auto"/>
    </w:pPr>
    <w:tblPr>
      <w:tblStyleRowBandSize w:val="1"/>
      <w:tblStyleColBandSize w:val="1"/>
      <w:tblBorders>
        <w:top w:val="single" w:sz="4" w:space="0" w:color="FDF3A1" w:themeColor="accent1" w:themeTint="66"/>
        <w:left w:val="single" w:sz="4" w:space="0" w:color="FDF3A1" w:themeColor="accent1" w:themeTint="66"/>
        <w:bottom w:val="single" w:sz="4" w:space="0" w:color="FDF3A1" w:themeColor="accent1" w:themeTint="66"/>
        <w:right w:val="single" w:sz="4" w:space="0" w:color="FDF3A1" w:themeColor="accent1" w:themeTint="66"/>
        <w:insideH w:val="single" w:sz="4" w:space="0" w:color="FDF3A1" w:themeColor="accent1" w:themeTint="66"/>
        <w:insideV w:val="single" w:sz="4" w:space="0" w:color="FDF3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CED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D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116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16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1605"/>
    <w:rPr>
      <w:noProof/>
      <w:color w:val="44546A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16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1605"/>
    <w:rPr>
      <w:b/>
      <w:bCs/>
      <w:noProof/>
      <w:color w:val="44546A" w:themeColor="text2"/>
      <w:sz w:val="20"/>
      <w:szCs w:val="20"/>
    </w:rPr>
  </w:style>
  <w:style w:type="table" w:styleId="TableauGrille2-Accentuation4">
    <w:name w:val="Grid Table 2 Accent 4"/>
    <w:basedOn w:val="TableauNormal"/>
    <w:uiPriority w:val="47"/>
    <w:rsid w:val="00CA7B42"/>
    <w:pPr>
      <w:spacing w:after="0" w:line="240" w:lineRule="auto"/>
    </w:pPr>
    <w:tblPr>
      <w:tblStyleRowBandSize w:val="1"/>
      <w:tblStyleColBandSize w:val="1"/>
      <w:tblBorders>
        <w:top w:val="single" w:sz="2" w:space="0" w:color="F6B6C4" w:themeColor="accent4" w:themeTint="99"/>
        <w:bottom w:val="single" w:sz="2" w:space="0" w:color="F6B6C4" w:themeColor="accent4" w:themeTint="99"/>
        <w:insideH w:val="single" w:sz="2" w:space="0" w:color="F6B6C4" w:themeColor="accent4" w:themeTint="99"/>
        <w:insideV w:val="single" w:sz="2" w:space="0" w:color="F6B6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6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6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EB" w:themeFill="accent4" w:themeFillTint="33"/>
      </w:tcPr>
    </w:tblStylePr>
    <w:tblStylePr w:type="band1Horz">
      <w:tblPr/>
      <w:tcPr>
        <w:shd w:val="clear" w:color="auto" w:fill="FCE6E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720d149abc31420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a6dcaa0a0a3649a7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fleur\Downloads\CESI_RAPPORT_COURT.dotx" TargetMode="External"/></Relationships>
</file>

<file path=word/theme/theme1.xml><?xml version="1.0" encoding="utf-8"?>
<a:theme xmlns:a="http://schemas.openxmlformats.org/drawingml/2006/main" name="Thème NP">
  <a:themeElements>
    <a:clrScheme name="ceci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FBE216"/>
      </a:accent1>
      <a:accent2>
        <a:srgbClr val="AFA5D1"/>
      </a:accent2>
      <a:accent3>
        <a:srgbClr val="6DC6DA"/>
      </a:accent3>
      <a:accent4>
        <a:srgbClr val="F0869D"/>
      </a:accent4>
      <a:accent5>
        <a:srgbClr val="6FBC85"/>
      </a:accent5>
      <a:accent6>
        <a:srgbClr val="F5F5F5"/>
      </a:accent6>
      <a:hlink>
        <a:srgbClr val="FFFFFF"/>
      </a:hlink>
      <a:folHlink>
        <a:srgbClr val="FFFFFF"/>
      </a:folHlink>
    </a:clrScheme>
    <a:fontScheme name="ceci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lIns="0" tIns="0" rIns="0" bIns="0"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Thème PP 27052024" id="{38A5F314-5DFE-4FA4-9512-C35DAB6E87B4}" vid="{F41A4C0F-F311-4DD9-9F00-051F02E4856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29f275-95d5-4c98-a418-22eb01667c78">
      <Terms xmlns="http://schemas.microsoft.com/office/infopath/2007/PartnerControls"/>
    </lcf76f155ced4ddcb4097134ff3c332f>
    <TaxCatchAll xmlns="ada32706-2fe3-47f6-933d-4c5ffaeaed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55AF8726D44BD53D59EA0FED089" ma:contentTypeVersion="18" ma:contentTypeDescription="Crée un document." ma:contentTypeScope="" ma:versionID="85c92bfb600502baaeac9a902cb9f9c4">
  <xsd:schema xmlns:xsd="http://www.w3.org/2001/XMLSchema" xmlns:xs="http://www.w3.org/2001/XMLSchema" xmlns:p="http://schemas.microsoft.com/office/2006/metadata/properties" xmlns:ns2="0a29f275-95d5-4c98-a418-22eb01667c78" xmlns:ns3="ada32706-2fe3-47f6-933d-4c5ffaeaed01" targetNamespace="http://schemas.microsoft.com/office/2006/metadata/properties" ma:root="true" ma:fieldsID="cfd6dfdeac42b1c0bb0f9a1722505d5b" ns2:_="" ns3:_="">
    <xsd:import namespace="0a29f275-95d5-4c98-a418-22eb01667c78"/>
    <xsd:import namespace="ada32706-2fe3-47f6-933d-4c5ffaeae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9f275-95d5-4c98-a418-22eb01667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32706-2fe3-47f6-933d-4c5ffaeae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519279-afa0-4ad1-ad7d-5b6157afc9fe}" ma:internalName="TaxCatchAll" ma:showField="CatchAllData" ma:web="ada32706-2fe3-47f6-933d-4c5ffaeae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03D4-9981-47D9-80A1-FC39DD460506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ada32706-2fe3-47f6-933d-4c5ffaeaed01"/>
    <ds:schemaRef ds:uri="http://schemas.microsoft.com/office/2006/metadata/properties"/>
    <ds:schemaRef ds:uri="http://schemas.openxmlformats.org/package/2006/metadata/core-properties"/>
    <ds:schemaRef ds:uri="0a29f275-95d5-4c98-a418-22eb01667c7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7587173-62B9-49E0-9A64-6C3E0E357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6C293D-768C-433E-A9D8-8780228988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9f275-95d5-4c98-a418-22eb01667c78"/>
    <ds:schemaRef ds:uri="ada32706-2fe3-47f6-933d-4c5ffaeae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F6719F-E1CF-4FC2-A492-53601D3C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CESI_RAPPORT_COURT.dotx</Template>
  <TotalTime>938</TotalTime>
  <Pages>4</Pages>
  <Words>682</Words>
  <Characters>3790</Characters>
  <Application>Microsoft Office Word</Application>
  <DocSecurity>0</DocSecurity>
  <Lines>315</Lines>
  <Paragraphs>343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CESI</vt:lpstr>
    </vt:vector>
  </TitlesOfParts>
  <Manager>CESI</Manager>
  <Company>CESI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</dc:title>
  <dc:subject>CESI</dc:subject>
  <dc:creator>VAUCLAIR Catherine</dc:creator>
  <cp:keywords/>
  <dc:description/>
  <cp:lastModifiedBy>DERENSY Tatiana</cp:lastModifiedBy>
  <cp:revision>14</cp:revision>
  <cp:lastPrinted>2021-11-15T08:22:00Z</cp:lastPrinted>
  <dcterms:created xsi:type="dcterms:W3CDTF">2023-09-22T09:51:00Z</dcterms:created>
  <dcterms:modified xsi:type="dcterms:W3CDTF">2024-10-11T12:15:00Z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0x010100F3E2155AF8726D44BD53D59EA0FED089</vt:lpwstr>
  </property>
  <property fmtid="{D5CDD505-2E9C-101B-9397-08002B2CF9AE}" pid="3" name="MediaServiceImageTags">
    <vt:lpwstr/>
  </property>
</Properties>
</file>